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C546B" w14:textId="4D1C83B7" w:rsidR="00835F59" w:rsidRPr="00490E3A" w:rsidRDefault="004312D6" w:rsidP="00490E3A">
      <w:pPr>
        <w:pStyle w:val="Title"/>
      </w:pPr>
      <w:r>
        <w:t>sOFTWARE 1 PRACTICAL</w:t>
      </w:r>
    </w:p>
    <w:p w14:paraId="45DF72A0" w14:textId="1CA51054" w:rsidR="0028004C" w:rsidRPr="009C0A3C" w:rsidRDefault="00010734" w:rsidP="00C75F0C">
      <w:pPr>
        <w:pStyle w:val="Heading2"/>
      </w:pPr>
      <w:r>
        <w:t xml:space="preserve">Loops &amp; </w:t>
      </w:r>
      <w:r w:rsidRPr="00C75F0C">
        <w:t>Functions</w:t>
      </w:r>
    </w:p>
    <w:p w14:paraId="283D313A" w14:textId="2249BB8C" w:rsidR="00835F59" w:rsidRPr="009C0A3C" w:rsidRDefault="004551EC" w:rsidP="009C0A3C">
      <w:pPr>
        <w:pStyle w:val="Subtitle"/>
      </w:pPr>
      <w:r w:rsidRPr="009C0A3C">
        <w:rPr>
          <w:noProof/>
        </w:rPr>
        <mc:AlternateContent>
          <mc:Choice Requires="wps">
            <w:drawing>
              <wp:anchor distT="0" distB="0" distL="114300" distR="114300" simplePos="0" relativeHeight="251654144" behindDoc="0" locked="0" layoutInCell="1" allowOverlap="1" wp14:anchorId="1411AB2B" wp14:editId="2687099C">
                <wp:simplePos x="0" y="0"/>
                <wp:positionH relativeFrom="column">
                  <wp:posOffset>-600075</wp:posOffset>
                </wp:positionH>
                <wp:positionV relativeFrom="paragraph">
                  <wp:posOffset>322580</wp:posOffset>
                </wp:positionV>
                <wp:extent cx="6941820"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694182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FBFD70" id="Straight Connector 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47.25pt,25.4pt" to="499.3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" strokecolor="#404040 [2429]" strokeweight="1pt"/>
            </w:pict>
          </mc:Fallback>
        </mc:AlternateContent>
      </w:r>
      <w:r w:rsidR="004312D6">
        <w:t>W</w:t>
      </w:r>
      <w:r w:rsidR="00263AD7">
        <w:t>eek</w:t>
      </w:r>
      <w:r w:rsidR="00C75F0C">
        <w:t xml:space="preserve"> </w:t>
      </w:r>
      <w:r w:rsidR="00EB5BA7">
        <w:t>4</w:t>
      </w:r>
      <w:r w:rsidR="00393191">
        <w:t xml:space="preserve"> – Practical 6</w:t>
      </w:r>
    </w:p>
    <w:p w14:paraId="5C2C1109" w14:textId="3B728AAD" w:rsidR="00EB5BA7" w:rsidRPr="00FD0AC3" w:rsidRDefault="00EB5BA7" w:rsidP="00EB5BA7">
      <w:pPr>
        <w:pStyle w:val="Question"/>
      </w:pPr>
      <w:r>
        <w:t>Exercise 1:</w:t>
      </w:r>
      <w:r w:rsidRPr="00DB6A0E">
        <w:rPr>
          <w:u w:val="none"/>
        </w:rPr>
        <w:t xml:space="preserve"> </w:t>
      </w:r>
      <w:r w:rsidRPr="00B55F57">
        <w:rPr>
          <w:b w:val="0"/>
          <w:i/>
          <w:u w:val="none"/>
        </w:rPr>
        <w:t>reinventing the wheel!</w:t>
      </w:r>
      <w:r>
        <w:rPr>
          <w:b w:val="0"/>
          <w:i/>
          <w:u w:val="none"/>
        </w:rPr>
        <w:t xml:space="preserve"> (From Seminar)</w:t>
      </w:r>
    </w:p>
    <w:p w14:paraId="21967CF5" w14:textId="57B35CD8" w:rsidR="00EB5BA7" w:rsidRDefault="00EB5BA7" w:rsidP="00EB5BA7">
      <w:r>
        <w:t xml:space="preserve">For this question we are emulating the method </w:t>
      </w:r>
      <w:r w:rsidRPr="00B55F57">
        <w:rPr>
          <w:rFonts w:ascii="Courier New" w:hAnsi="Courier New" w:cs="Courier New"/>
        </w:rPr>
        <w:t>split()</w:t>
      </w:r>
      <w:r>
        <w:t xml:space="preserve"> from the type </w:t>
      </w:r>
      <w:r w:rsidRPr="00B55F57">
        <w:rPr>
          <w:rFonts w:ascii="Courier New" w:hAnsi="Courier New" w:cs="Courier New"/>
        </w:rPr>
        <w:t>str</w:t>
      </w:r>
      <w:r>
        <w:t xml:space="preserve">. This exercise is more challenging than it may look like. It is crucial that you devise an algorithm before you start implementing. Simulate your algorithm on paper before writing any code. There are methods in the </w:t>
      </w:r>
      <w:r w:rsidRPr="00653E0C">
        <w:rPr>
          <w:rFonts w:ascii="Courier New" w:hAnsi="Courier New" w:cs="Courier New"/>
        </w:rPr>
        <w:t>str</w:t>
      </w:r>
      <w:r>
        <w:t xml:space="preserve"> type that can help you identify between an alphabet character and a punctuation; this might be very useful. If you are stuck, ask me or one of the PTA to have look at your algorithm.</w:t>
      </w:r>
    </w:p>
    <w:p w14:paraId="52A3EEC3" w14:textId="7F1219F8" w:rsidR="00EB5BA7" w:rsidRDefault="00EB5BA7" w:rsidP="00EB5BA7">
      <w:r>
        <w:t xml:space="preserve">Using the file </w:t>
      </w:r>
      <w:r w:rsidRPr="007900D1">
        <w:rPr>
          <w:rFonts w:ascii="Courier New" w:hAnsi="Courier New" w:cs="Courier New"/>
        </w:rPr>
        <w:t>practical_</w:t>
      </w:r>
      <w:r>
        <w:rPr>
          <w:rFonts w:ascii="Courier New" w:hAnsi="Courier New" w:cs="Courier New"/>
        </w:rPr>
        <w:t>6</w:t>
      </w:r>
      <w:r w:rsidRPr="007900D1">
        <w:rPr>
          <w:rFonts w:ascii="Courier New" w:hAnsi="Courier New" w:cs="Courier New"/>
        </w:rPr>
        <w:t>.py</w:t>
      </w:r>
      <w:r>
        <w:t>, w</w:t>
      </w:r>
      <w:r w:rsidRPr="00FD0AC3">
        <w:t xml:space="preserve">rite and test a function </w:t>
      </w:r>
      <w:r>
        <w:rPr>
          <w:rFonts w:ascii="Courier New" w:hAnsi="Courier New" w:cs="Courier New"/>
        </w:rPr>
        <w:t>split</w:t>
      </w:r>
      <w:r w:rsidR="00EC36AC">
        <w:rPr>
          <w:rFonts w:ascii="Courier New" w:hAnsi="Courier New" w:cs="Courier New"/>
        </w:rPr>
        <w:t>_t</w:t>
      </w:r>
      <w:r>
        <w:rPr>
          <w:rFonts w:ascii="Courier New" w:hAnsi="Courier New" w:cs="Courier New"/>
        </w:rPr>
        <w:t>ext</w:t>
      </w:r>
      <w:r w:rsidRPr="00FD0AC3">
        <w:rPr>
          <w:rFonts w:ascii="Courier New" w:hAnsi="Courier New" w:cs="Courier New"/>
        </w:rPr>
        <w:t>(</w:t>
      </w:r>
      <w:r>
        <w:rPr>
          <w:rFonts w:ascii="Courier New" w:hAnsi="Courier New" w:cs="Courier New"/>
        </w:rPr>
        <w:t>text</w:t>
      </w:r>
      <w:r w:rsidRPr="00FD0AC3">
        <w:rPr>
          <w:rFonts w:ascii="Courier New" w:hAnsi="Courier New" w:cs="Courier New"/>
        </w:rPr>
        <w:t>)</w:t>
      </w:r>
      <w:r w:rsidRPr="00FD0AC3">
        <w:t xml:space="preserve"> where </w:t>
      </w:r>
      <w:r w:rsidRPr="00721150">
        <w:rPr>
          <w:rFonts w:ascii="Courier New" w:hAnsi="Courier New" w:cs="Courier New"/>
        </w:rPr>
        <w:t>text</w:t>
      </w:r>
      <w:r>
        <w:t xml:space="preserve"> is a string and which returns the list of the words by splitting the string </w:t>
      </w:r>
      <w:r w:rsidRPr="00721150">
        <w:rPr>
          <w:rFonts w:ascii="Courier New" w:hAnsi="Courier New" w:cs="Courier New"/>
        </w:rPr>
        <w:t>text</w:t>
      </w:r>
      <w:r>
        <w:t>. See example below:</w:t>
      </w:r>
    </w:p>
    <w:p w14:paraId="760B9A36" w14:textId="6635EC20" w:rsidR="00EB5BA7" w:rsidRDefault="00EB5BA7" w:rsidP="00EB5BA7">
      <w:pPr>
        <w:pStyle w:val="CodeFormat"/>
      </w:pPr>
      <w:r>
        <w:t>&gt;&gt;&gt; sample</w:t>
      </w:r>
      <w:r w:rsidR="00EC36AC">
        <w:t>_t</w:t>
      </w:r>
      <w:r>
        <w:t>ext = "As Python's creator, I'd like to say a few words about its origins.”</w:t>
      </w:r>
    </w:p>
    <w:p w14:paraId="3627EE9F" w14:textId="3D0FABF2" w:rsidR="00EB5BA7" w:rsidRDefault="00EB5BA7" w:rsidP="00EB5BA7">
      <w:pPr>
        <w:pStyle w:val="CodeFormat"/>
      </w:pPr>
      <w:r>
        <w:t>&gt;&gt;&gt;</w:t>
      </w:r>
      <w:r w:rsidRPr="00721150">
        <w:t xml:space="preserve"> </w:t>
      </w:r>
      <w:r>
        <w:t>split</w:t>
      </w:r>
      <w:r w:rsidR="00EC36AC">
        <w:t>_t</w:t>
      </w:r>
      <w:r>
        <w:t>ext</w:t>
      </w:r>
      <w:r w:rsidRPr="00FD0AC3">
        <w:t>(</w:t>
      </w:r>
      <w:r>
        <w:t>sample</w:t>
      </w:r>
      <w:r w:rsidR="00EC36AC">
        <w:t>_t</w:t>
      </w:r>
      <w:r>
        <w:t>ext)</w:t>
      </w:r>
    </w:p>
    <w:p w14:paraId="34FA1DE8" w14:textId="77777777" w:rsidR="00EB5BA7" w:rsidRPr="00FD0AC3" w:rsidRDefault="00EB5BA7" w:rsidP="00EB5BA7">
      <w:pPr>
        <w:pStyle w:val="CodeFormat"/>
      </w:pPr>
      <w:r>
        <w:t>['As', 'Python', 's', 'creator', 'I', 'd', 'like', 'to', 'say', 'a', 'few', 'words', 'about', 'its', 'origins']</w:t>
      </w:r>
    </w:p>
    <w:p w14:paraId="7A5A2671" w14:textId="49E4CC79" w:rsidR="00EB5BA7" w:rsidRDefault="00EB5BA7" w:rsidP="00EB5BA7">
      <w:r>
        <w:t xml:space="preserve">You must NOT use the method </w:t>
      </w:r>
      <w:r w:rsidRPr="00434411">
        <w:rPr>
          <w:rFonts w:ascii="Courier New" w:hAnsi="Courier New" w:cs="Courier New"/>
        </w:rPr>
        <w:t>split()</w:t>
      </w:r>
      <w:r>
        <w:t xml:space="preserve"> from the </w:t>
      </w:r>
      <w:r w:rsidRPr="00434411">
        <w:rPr>
          <w:rFonts w:ascii="Courier New" w:hAnsi="Courier New" w:cs="Courier New"/>
        </w:rPr>
        <w:t>str</w:t>
      </w:r>
      <w:r>
        <w:t xml:space="preserve"> type, however other methods from the class are allowed. You must not use python library such as </w:t>
      </w:r>
      <w:r w:rsidRPr="00C87CFE">
        <w:rPr>
          <w:rFonts w:ascii="Courier New" w:hAnsi="Courier New" w:cs="Courier New"/>
        </w:rPr>
        <w:t>string.py</w:t>
      </w:r>
      <w:r>
        <w:t xml:space="preserve">. </w:t>
      </w:r>
    </w:p>
    <w:p w14:paraId="698507D6" w14:textId="77777777" w:rsidR="00B02480" w:rsidRDefault="00B02480" w:rsidP="00EB5BA7"/>
    <w:p w14:paraId="715B666D" w14:textId="5C4AE0DD" w:rsidR="005A0926" w:rsidRPr="00EC36AC" w:rsidRDefault="005A0926" w:rsidP="005A0926">
      <w:pPr>
        <w:pStyle w:val="Question"/>
        <w:rPr>
          <w:b w:val="0"/>
          <w:bCs/>
          <w:i/>
          <w:iCs/>
          <w:u w:val="none"/>
        </w:rPr>
      </w:pPr>
      <w:r>
        <w:t>Exercise 2:</w:t>
      </w:r>
      <w:r w:rsidR="00EC36AC">
        <w:rPr>
          <w:b w:val="0"/>
          <w:bCs/>
          <w:i/>
          <w:iCs/>
          <w:u w:val="none"/>
        </w:rPr>
        <w:t xml:space="preserve"> a more flexible </w:t>
      </w:r>
      <w:r w:rsidR="00EC36AC" w:rsidRPr="00EC36AC">
        <w:rPr>
          <w:rFonts w:ascii="Courier New" w:hAnsi="Courier New" w:cs="Courier New"/>
          <w:b w:val="0"/>
          <w:bCs/>
          <w:i/>
          <w:iCs/>
          <w:u w:val="none"/>
        </w:rPr>
        <w:t>split_text</w:t>
      </w:r>
      <w:r w:rsidR="00EC36AC">
        <w:rPr>
          <w:b w:val="0"/>
          <w:bCs/>
          <w:i/>
          <w:iCs/>
          <w:u w:val="none"/>
        </w:rPr>
        <w:t>.</w:t>
      </w:r>
    </w:p>
    <w:p w14:paraId="63FA48BB" w14:textId="48B77E90" w:rsidR="005A0926" w:rsidRDefault="00144CEE" w:rsidP="005A0926">
      <w:r>
        <w:t xml:space="preserve">Using the file </w:t>
      </w:r>
      <w:r w:rsidRPr="007900D1">
        <w:rPr>
          <w:rFonts w:ascii="Courier New" w:hAnsi="Courier New" w:cs="Courier New"/>
        </w:rPr>
        <w:t>practical_</w:t>
      </w:r>
      <w:r>
        <w:rPr>
          <w:rFonts w:ascii="Courier New" w:hAnsi="Courier New" w:cs="Courier New"/>
        </w:rPr>
        <w:t>6</w:t>
      </w:r>
      <w:r w:rsidRPr="007900D1">
        <w:rPr>
          <w:rFonts w:ascii="Courier New" w:hAnsi="Courier New" w:cs="Courier New"/>
        </w:rPr>
        <w:t>.py</w:t>
      </w:r>
      <w:r>
        <w:t>, w</w:t>
      </w:r>
      <w:r w:rsidR="00EC36AC" w:rsidRPr="00FD0AC3">
        <w:t xml:space="preserve">rite and test a function </w:t>
      </w:r>
      <w:r w:rsidR="00EC36AC">
        <w:rPr>
          <w:rFonts w:ascii="Courier New" w:hAnsi="Courier New" w:cs="Courier New"/>
        </w:rPr>
        <w:t>split_text_by</w:t>
      </w:r>
      <w:r w:rsidR="00EC36AC" w:rsidRPr="00FD0AC3">
        <w:rPr>
          <w:rFonts w:ascii="Courier New" w:hAnsi="Courier New" w:cs="Courier New"/>
        </w:rPr>
        <w:t>(</w:t>
      </w:r>
      <w:r w:rsidR="00EC36AC">
        <w:rPr>
          <w:rFonts w:ascii="Courier New" w:hAnsi="Courier New" w:cs="Courier New"/>
        </w:rPr>
        <w:t>text, separators</w:t>
      </w:r>
      <w:r w:rsidR="00EC36AC" w:rsidRPr="00FD0AC3">
        <w:rPr>
          <w:rFonts w:ascii="Courier New" w:hAnsi="Courier New" w:cs="Courier New"/>
        </w:rPr>
        <w:t>)</w:t>
      </w:r>
      <w:r w:rsidR="00EC36AC">
        <w:t xml:space="preserve"> where </w:t>
      </w:r>
      <w:r w:rsidR="00EC36AC" w:rsidRPr="00EC36AC">
        <w:rPr>
          <w:rFonts w:ascii="Courier New" w:hAnsi="Courier New" w:cs="Courier New"/>
        </w:rPr>
        <w:t>text</w:t>
      </w:r>
      <w:r w:rsidR="00EC36AC">
        <w:t xml:space="preserve"> is a string to be split, </w:t>
      </w:r>
      <w:r w:rsidR="00EC36AC" w:rsidRPr="00EC36AC">
        <w:rPr>
          <w:rFonts w:ascii="Courier New" w:hAnsi="Courier New" w:cs="Courier New"/>
        </w:rPr>
        <w:t>separators</w:t>
      </w:r>
      <w:r w:rsidR="00EC36AC">
        <w:t xml:space="preserve"> is a string containing all the characters used to split the text (for example </w:t>
      </w:r>
      <w:r w:rsidR="00EC36AC" w:rsidRPr="00EC36AC">
        <w:rPr>
          <w:rFonts w:ascii="Courier New" w:hAnsi="Courier New" w:cs="Courier New"/>
        </w:rPr>
        <w:t>‘,.!?</w:t>
      </w:r>
      <w:r w:rsidR="00EC36AC">
        <w:rPr>
          <w:rFonts w:ascii="Courier New" w:hAnsi="Courier New" w:cs="Courier New"/>
        </w:rPr>
        <w:t xml:space="preserve"> </w:t>
      </w:r>
      <w:r w:rsidR="00EC36AC" w:rsidRPr="00EC36AC">
        <w:rPr>
          <w:rFonts w:ascii="Courier New" w:hAnsi="Courier New" w:cs="Courier New"/>
        </w:rPr>
        <w:t>’</w:t>
      </w:r>
      <w:r w:rsidR="00EC36AC">
        <w:t>). The function returns the list of tokens separated by one of the separators. For example:</w:t>
      </w:r>
    </w:p>
    <w:p w14:paraId="4D4C7A08" w14:textId="77777777" w:rsidR="00EC36AC" w:rsidRDefault="00EC36AC" w:rsidP="00EC36AC">
      <w:pPr>
        <w:pStyle w:val="CodeFormat"/>
      </w:pPr>
      <w:r>
        <w:t>&gt;&gt;&gt; sample_text = "As Python's creator, I'd like to say a few words about its origins.”</w:t>
      </w:r>
    </w:p>
    <w:p w14:paraId="09F26C16" w14:textId="03F61D07" w:rsidR="00EC36AC" w:rsidRDefault="00EC36AC" w:rsidP="00EC36AC">
      <w:pPr>
        <w:pStyle w:val="CodeFormat"/>
      </w:pPr>
      <w:r>
        <w:t>&gt;&gt;&gt;</w:t>
      </w:r>
      <w:r w:rsidRPr="00721150">
        <w:t xml:space="preserve"> </w:t>
      </w:r>
      <w:r>
        <w:t>split_text_by</w:t>
      </w:r>
      <w:r w:rsidRPr="00FD0AC3">
        <w:t>(</w:t>
      </w:r>
      <w:r>
        <w:t>sample_text, “,’.”)</w:t>
      </w:r>
    </w:p>
    <w:p w14:paraId="3C15897C" w14:textId="77777777" w:rsidR="00EC36AC" w:rsidRDefault="00EC36AC" w:rsidP="00EC36AC">
      <w:pPr>
        <w:pStyle w:val="CodeFormat"/>
      </w:pPr>
      <w:r>
        <w:t xml:space="preserve">['As Python', 's creator', ' I', </w:t>
      </w:r>
    </w:p>
    <w:p w14:paraId="3429400A" w14:textId="4F6FB015" w:rsidR="00EC36AC" w:rsidRPr="00FD0AC3" w:rsidRDefault="00EC36AC" w:rsidP="00EC36AC">
      <w:pPr>
        <w:pStyle w:val="CodeFormat"/>
      </w:pPr>
      <w:r>
        <w:t xml:space="preserve"> 'd like to say a few words about its origins']</w:t>
      </w:r>
    </w:p>
    <w:p w14:paraId="4E45C6E8" w14:textId="77777777" w:rsidR="00EC36AC" w:rsidRPr="00EC36AC" w:rsidRDefault="00EC36AC" w:rsidP="005A0926"/>
    <w:p w14:paraId="3E792DF4" w14:textId="77777777" w:rsidR="00B02480" w:rsidRDefault="00B02480">
      <w:pPr>
        <w:spacing w:line="276" w:lineRule="auto"/>
        <w:jc w:val="left"/>
        <w:rPr>
          <w:b/>
          <w:color w:val="404040" w:themeColor="text1" w:themeTint="BF"/>
          <w:u w:val="single"/>
        </w:rPr>
      </w:pPr>
      <w:r>
        <w:br w:type="page"/>
      </w:r>
    </w:p>
    <w:p w14:paraId="1A92EC37" w14:textId="4CEF514F" w:rsidR="00FF4330" w:rsidRPr="00FD0AC3" w:rsidRDefault="00FF4330" w:rsidP="00FF4330">
      <w:pPr>
        <w:pStyle w:val="Question"/>
      </w:pPr>
      <w:r>
        <w:lastRenderedPageBreak/>
        <w:t xml:space="preserve">Exercise </w:t>
      </w:r>
      <w:r w:rsidR="00745ACA">
        <w:t>3</w:t>
      </w:r>
      <w:r w:rsidRPr="00FD0AC3">
        <w:t>:</w:t>
      </w:r>
      <w:r w:rsidRPr="000D75D4">
        <w:rPr>
          <w:b w:val="0"/>
          <w:i/>
          <w:u w:val="none"/>
        </w:rPr>
        <w:t xml:space="preserve"> </w:t>
      </w:r>
      <w:r>
        <w:rPr>
          <w:b w:val="0"/>
          <w:i/>
          <w:u w:val="none"/>
        </w:rPr>
        <w:t xml:space="preserve"> difficult (from seminar).</w:t>
      </w:r>
    </w:p>
    <w:p w14:paraId="117CC7D6" w14:textId="2EF0C69B" w:rsidR="00FF4330" w:rsidRDefault="00FF4330" w:rsidP="00FF4330">
      <w:r>
        <w:t>As you can see in exercise 2, there could be many repetitions of the same word in the returned list. Rather than just returning the duplicated words, perhaps it would be more interesting to keep track of the number of occurrences of each word. For example</w:t>
      </w:r>
      <w:r w:rsidR="00144CEE">
        <w:t>,</w:t>
      </w:r>
      <w:r>
        <w:t xml:space="preserve"> in </w:t>
      </w:r>
      <w:r w:rsidRPr="000312AC">
        <w:rPr>
          <w:rFonts w:ascii="Courier New" w:hAnsi="Courier New" w:cs="Courier New"/>
        </w:rPr>
        <w:t>sampleText</w:t>
      </w:r>
      <w:r>
        <w:t xml:space="preserve">, ‘a’ occurs 9 times, while ‘as’ occurs twice (one ‘As’ and one ‘as) and ‘python’ three times. </w:t>
      </w:r>
    </w:p>
    <w:p w14:paraId="70E4B83F" w14:textId="2826B9B4" w:rsidR="00FF4330" w:rsidRDefault="00144CEE" w:rsidP="00FF4330">
      <w:pPr>
        <w:spacing w:line="276" w:lineRule="auto"/>
        <w:jc w:val="left"/>
        <w:rPr>
          <w:rFonts w:ascii="CMR10" w:hAnsi="CMR10" w:cs="CMR10"/>
          <w:sz w:val="22"/>
          <w:szCs w:val="22"/>
        </w:rPr>
      </w:pPr>
      <w:r>
        <w:t xml:space="preserve">Using the file </w:t>
      </w:r>
      <w:r w:rsidRPr="007900D1">
        <w:rPr>
          <w:rFonts w:ascii="Courier New" w:hAnsi="Courier New" w:cs="Courier New"/>
        </w:rPr>
        <w:t>practical_</w:t>
      </w:r>
      <w:r>
        <w:rPr>
          <w:rFonts w:ascii="Courier New" w:hAnsi="Courier New" w:cs="Courier New"/>
        </w:rPr>
        <w:t>6</w:t>
      </w:r>
      <w:r w:rsidRPr="007900D1">
        <w:rPr>
          <w:rFonts w:ascii="Courier New" w:hAnsi="Courier New" w:cs="Courier New"/>
        </w:rPr>
        <w:t>.py</w:t>
      </w:r>
      <w:r>
        <w:t xml:space="preserve"> i</w:t>
      </w:r>
      <w:r w:rsidR="00FF4330">
        <w:t xml:space="preserve">mplement </w:t>
      </w:r>
      <w:r w:rsidR="00FF4330">
        <w:rPr>
          <w:rFonts w:ascii="Courier New" w:hAnsi="Courier New" w:cs="Courier New"/>
        </w:rPr>
        <w:t>get</w:t>
      </w:r>
      <w:r w:rsidR="00FF4330" w:rsidRPr="00BC19FE">
        <w:rPr>
          <w:rFonts w:ascii="Courier New" w:hAnsi="Courier New" w:cs="Courier New"/>
        </w:rPr>
        <w:t>WordsFrequency(text)</w:t>
      </w:r>
      <w:r w:rsidR="00FF4330">
        <w:t xml:space="preserve">which returns the result of our computation, </w:t>
      </w:r>
      <w:r w:rsidR="005A0926">
        <w:t>that is</w:t>
      </w:r>
      <w:r w:rsidR="00FF4330">
        <w:t xml:space="preserve"> for each word in </w:t>
      </w:r>
      <w:r w:rsidR="00FF4330" w:rsidRPr="00BC19FE">
        <w:rPr>
          <w:rFonts w:ascii="Courier New" w:hAnsi="Courier New" w:cs="Courier New"/>
        </w:rPr>
        <w:t>text</w:t>
      </w:r>
      <w:r w:rsidR="00FF4330">
        <w:t xml:space="preserve">, provide its number of occurrences in </w:t>
      </w:r>
      <w:r w:rsidR="00FF4330" w:rsidRPr="00BC19FE">
        <w:rPr>
          <w:rFonts w:ascii="Courier New" w:hAnsi="Courier New" w:cs="Courier New"/>
        </w:rPr>
        <w:t>text</w:t>
      </w:r>
      <w:r w:rsidR="00FF4330">
        <w:t>. What kind of data structure would you use to represent the result of the computation?</w:t>
      </w:r>
    </w:p>
    <w:p w14:paraId="287D6E7A" w14:textId="334C2BF4" w:rsidR="00396991" w:rsidRDefault="00773017" w:rsidP="00773017">
      <w:pPr>
        <w:pStyle w:val="Question"/>
      </w:pPr>
      <w:r>
        <w:t>Exercise 4</w:t>
      </w:r>
      <w:r w:rsidRPr="00FD0AC3">
        <w:t>:</w:t>
      </w:r>
    </w:p>
    <w:p w14:paraId="0C3EEC7C" w14:textId="227B7353" w:rsidR="00773017" w:rsidRDefault="00BA64DE" w:rsidP="00773017">
      <w:pPr>
        <w:rPr>
          <w:shd w:val="clear" w:color="auto" w:fill="FFFFFF"/>
        </w:rPr>
      </w:pPr>
      <w:r>
        <w:rPr>
          <w:shd w:val="clear" w:color="auto" w:fill="FFFFFF"/>
        </w:rPr>
        <w:t xml:space="preserve">Write a function </w:t>
      </w:r>
      <w:r w:rsidRPr="00BA64DE">
        <w:rPr>
          <w:rFonts w:ascii="Courier New" w:hAnsi="Courier New" w:cs="Courier New"/>
          <w:shd w:val="clear" w:color="auto" w:fill="FFFFFF"/>
        </w:rPr>
        <w:t>flatten(list_2D)</w:t>
      </w:r>
      <w:r>
        <w:rPr>
          <w:shd w:val="clear" w:color="auto" w:fill="FFFFFF"/>
        </w:rPr>
        <w:t xml:space="preserve"> that transforms a 2D list passed as parameter into a 1D list. For example:</w:t>
      </w:r>
    </w:p>
    <w:p w14:paraId="7E1EF298" w14:textId="10F39158" w:rsidR="00BA64DE" w:rsidRDefault="00BA64DE" w:rsidP="00BA64DE">
      <w:pPr>
        <w:pStyle w:val="CodeFormat"/>
      </w:pPr>
      <w:r>
        <w:t>&gt;&gt;&gt;flatten([[1,2],[3,4,5,6],[7],[8,9]])</w:t>
      </w:r>
    </w:p>
    <w:p w14:paraId="6B1B93F7" w14:textId="394D96EB" w:rsidR="00BA64DE" w:rsidRDefault="00BA64DE" w:rsidP="00BA64DE">
      <w:pPr>
        <w:pStyle w:val="CodeFormat"/>
      </w:pPr>
      <w:r>
        <w:t>[1,2,3,4,5,6,7,8,9]</w:t>
      </w:r>
    </w:p>
    <w:p w14:paraId="4A0826D6" w14:textId="5FCC9546" w:rsidR="00BA64DE" w:rsidRDefault="00BA64DE" w:rsidP="00BA64DE">
      <w:pPr>
        <w:pStyle w:val="CodeFormat"/>
      </w:pPr>
      <w:r>
        <w:t>&gt;&gt;&gt;flatten([[1,2],[],[7],[]])</w:t>
      </w:r>
    </w:p>
    <w:p w14:paraId="468785FB" w14:textId="2309BE43" w:rsidR="00BA64DE" w:rsidRDefault="00BA64DE" w:rsidP="00BA64DE">
      <w:pPr>
        <w:pStyle w:val="CodeFormat"/>
      </w:pPr>
      <w:r>
        <w:t>[1,2,7]</w:t>
      </w:r>
    </w:p>
    <w:p w14:paraId="4D70C0A9" w14:textId="54C1E2FB" w:rsidR="00BA64DE" w:rsidRDefault="00BA64DE" w:rsidP="00BA64DE">
      <w:pPr>
        <w:pStyle w:val="CodeFormat"/>
      </w:pPr>
      <w:r>
        <w:t>&gt;&gt;&gt;flatten([[1,2,3,4,5]])</w:t>
      </w:r>
    </w:p>
    <w:p w14:paraId="1DDA702D" w14:textId="2D2D98BE" w:rsidR="00BA64DE" w:rsidRDefault="00BA64DE" w:rsidP="00BA64DE">
      <w:pPr>
        <w:pStyle w:val="CodeFormat"/>
      </w:pPr>
      <w:r>
        <w:t>[1,2,3,4,5]</w:t>
      </w:r>
    </w:p>
    <w:p w14:paraId="47D4E562" w14:textId="77777777" w:rsidR="00BA64DE" w:rsidRDefault="00BA64DE" w:rsidP="00BA64DE">
      <w:pPr>
        <w:rPr>
          <w:shd w:val="clear" w:color="auto" w:fill="FFFFFF"/>
        </w:rPr>
      </w:pPr>
    </w:p>
    <w:p w14:paraId="04CE943E" w14:textId="577C29AC" w:rsidR="00BA64DE" w:rsidRDefault="00BA64DE" w:rsidP="00BA64DE">
      <w:pPr>
        <w:pStyle w:val="Question"/>
      </w:pPr>
      <w:r>
        <w:t>Exercise 5</w:t>
      </w:r>
      <w:r w:rsidRPr="00FD0AC3">
        <w:t>:</w:t>
      </w:r>
    </w:p>
    <w:p w14:paraId="2EBAF4BF" w14:textId="03EC55D0" w:rsidR="002668D5" w:rsidRDefault="00BA64DE" w:rsidP="00BA64DE">
      <w:pPr>
        <w:rPr>
          <w:shd w:val="clear" w:color="auto" w:fill="FFFFFF"/>
        </w:rPr>
      </w:pPr>
      <w:r>
        <w:rPr>
          <w:shd w:val="clear" w:color="auto" w:fill="FFFFFF"/>
        </w:rPr>
        <w:t xml:space="preserve">Write a function </w:t>
      </w:r>
      <w:r>
        <w:rPr>
          <w:rFonts w:ascii="Courier New" w:hAnsi="Courier New" w:cs="Courier New"/>
          <w:shd w:val="clear" w:color="auto" w:fill="FFFFFF"/>
        </w:rPr>
        <w:t>rasterise</w:t>
      </w:r>
      <w:r w:rsidRPr="00BA64DE">
        <w:rPr>
          <w:rFonts w:ascii="Courier New" w:hAnsi="Courier New" w:cs="Courier New"/>
          <w:shd w:val="clear" w:color="auto" w:fill="FFFFFF"/>
        </w:rPr>
        <w:t>(list_</w:t>
      </w:r>
      <w:r>
        <w:rPr>
          <w:rFonts w:ascii="Courier New" w:hAnsi="Courier New" w:cs="Courier New"/>
          <w:shd w:val="clear" w:color="auto" w:fill="FFFFFF"/>
        </w:rPr>
        <w:t>1</w:t>
      </w:r>
      <w:r w:rsidRPr="00BA64DE">
        <w:rPr>
          <w:rFonts w:ascii="Courier New" w:hAnsi="Courier New" w:cs="Courier New"/>
          <w:shd w:val="clear" w:color="auto" w:fill="FFFFFF"/>
        </w:rPr>
        <w:t>D</w:t>
      </w:r>
      <w:r>
        <w:rPr>
          <w:rFonts w:ascii="Courier New" w:hAnsi="Courier New" w:cs="Courier New"/>
          <w:shd w:val="clear" w:color="auto" w:fill="FFFFFF"/>
        </w:rPr>
        <w:t>, width</w:t>
      </w:r>
      <w:r w:rsidRPr="00BA64DE">
        <w:rPr>
          <w:rFonts w:ascii="Courier New" w:hAnsi="Courier New" w:cs="Courier New"/>
          <w:shd w:val="clear" w:color="auto" w:fill="FFFFFF"/>
        </w:rPr>
        <w:t>)</w:t>
      </w:r>
      <w:r>
        <w:rPr>
          <w:shd w:val="clear" w:color="auto" w:fill="FFFFFF"/>
        </w:rPr>
        <w:t xml:space="preserve"> that transforms a 1D list passed as parameter into a 2D list, where each sub</w:t>
      </w:r>
      <w:r w:rsidR="002668D5">
        <w:rPr>
          <w:shd w:val="clear" w:color="auto" w:fill="FFFFFF"/>
        </w:rPr>
        <w:t>-</w:t>
      </w:r>
      <w:r>
        <w:rPr>
          <w:shd w:val="clear" w:color="auto" w:fill="FFFFFF"/>
        </w:rPr>
        <w:t xml:space="preserve">list </w:t>
      </w:r>
      <w:r w:rsidR="002668D5">
        <w:rPr>
          <w:shd w:val="clear" w:color="auto" w:fill="FFFFFF"/>
        </w:rPr>
        <w:t xml:space="preserve">have </w:t>
      </w:r>
      <w:r w:rsidR="002668D5" w:rsidRPr="002668D5">
        <w:rPr>
          <w:rFonts w:ascii="Courier New" w:hAnsi="Courier New" w:cs="Courier New"/>
          <w:shd w:val="clear" w:color="auto" w:fill="FFFFFF"/>
        </w:rPr>
        <w:t>width</w:t>
      </w:r>
      <w:r w:rsidR="002668D5">
        <w:rPr>
          <w:shd w:val="clear" w:color="auto" w:fill="FFFFFF"/>
        </w:rPr>
        <w:t xml:space="preserve"> elements</w:t>
      </w:r>
      <w:r>
        <w:rPr>
          <w:shd w:val="clear" w:color="auto" w:fill="FFFFFF"/>
        </w:rPr>
        <w:t xml:space="preserve">. </w:t>
      </w:r>
      <w:r w:rsidR="002668D5">
        <w:rPr>
          <w:shd w:val="clear" w:color="auto" w:fill="FFFFFF"/>
        </w:rPr>
        <w:t xml:space="preserve">If the length of the 1D list is not a multiple of </w:t>
      </w:r>
      <w:r w:rsidR="002668D5" w:rsidRPr="002233D8">
        <w:rPr>
          <w:rFonts w:ascii="Courier New" w:hAnsi="Courier New" w:cs="Courier New"/>
          <w:shd w:val="clear" w:color="auto" w:fill="FFFFFF"/>
        </w:rPr>
        <w:t>width</w:t>
      </w:r>
      <w:r w:rsidR="002668D5">
        <w:rPr>
          <w:shd w:val="clear" w:color="auto" w:fill="FFFFFF"/>
        </w:rPr>
        <w:t xml:space="preserve">, the function should return </w:t>
      </w:r>
      <w:r w:rsidR="002668D5" w:rsidRPr="00796EAA">
        <w:rPr>
          <w:rFonts w:ascii="Courier New" w:hAnsi="Courier New" w:cs="Courier New"/>
          <w:shd w:val="clear" w:color="auto" w:fill="FFFFFF"/>
        </w:rPr>
        <w:t>None</w:t>
      </w:r>
      <w:r w:rsidR="002668D5">
        <w:rPr>
          <w:shd w:val="clear" w:color="auto" w:fill="FFFFFF"/>
        </w:rPr>
        <w:t>.</w:t>
      </w:r>
    </w:p>
    <w:p w14:paraId="0419C84C" w14:textId="5AF972EE" w:rsidR="00BA64DE" w:rsidRDefault="00BA64DE" w:rsidP="00BA64DE">
      <w:pPr>
        <w:rPr>
          <w:shd w:val="clear" w:color="auto" w:fill="FFFFFF"/>
        </w:rPr>
      </w:pPr>
      <w:r>
        <w:rPr>
          <w:shd w:val="clear" w:color="auto" w:fill="FFFFFF"/>
        </w:rPr>
        <w:t>For example:</w:t>
      </w:r>
    </w:p>
    <w:p w14:paraId="6C25C0CE" w14:textId="7A68119C" w:rsidR="00BA64DE" w:rsidRDefault="00BA64DE" w:rsidP="00BA64DE">
      <w:pPr>
        <w:pStyle w:val="CodeFormat"/>
      </w:pPr>
      <w:r>
        <w:t>&gt;&gt;&gt;</w:t>
      </w:r>
      <w:r w:rsidR="002668D5">
        <w:t>rasterise</w:t>
      </w:r>
      <w:r>
        <w:t>([1,2</w:t>
      </w:r>
      <w:r w:rsidR="002668D5">
        <w:t>,</w:t>
      </w:r>
      <w:r>
        <w:t>3,4,5,6</w:t>
      </w:r>
      <w:r w:rsidR="002668D5">
        <w:t>,</w:t>
      </w:r>
      <w:r>
        <w:t>7</w:t>
      </w:r>
      <w:r w:rsidR="002668D5">
        <w:t>,</w:t>
      </w:r>
      <w:r>
        <w:t>8]</w:t>
      </w:r>
      <w:r w:rsidR="002668D5">
        <w:t>,4</w:t>
      </w:r>
      <w:r>
        <w:t>)</w:t>
      </w:r>
    </w:p>
    <w:p w14:paraId="7F629DB0" w14:textId="13E307EC" w:rsidR="00BA64DE" w:rsidRDefault="00BA64DE" w:rsidP="00BA64DE">
      <w:pPr>
        <w:pStyle w:val="CodeFormat"/>
      </w:pPr>
      <w:r>
        <w:t>[</w:t>
      </w:r>
      <w:r w:rsidR="002668D5">
        <w:t>[</w:t>
      </w:r>
      <w:r>
        <w:t>1,2,3,4</w:t>
      </w:r>
      <w:r w:rsidR="002668D5">
        <w:t>]</w:t>
      </w:r>
      <w:r>
        <w:t>,</w:t>
      </w:r>
      <w:r w:rsidR="002668D5">
        <w:t>[</w:t>
      </w:r>
      <w:r>
        <w:t>5,6,7,8]</w:t>
      </w:r>
      <w:r w:rsidR="002668D5">
        <w:t>]</w:t>
      </w:r>
    </w:p>
    <w:p w14:paraId="43333BA4" w14:textId="51922C3C" w:rsidR="00BA64DE" w:rsidRDefault="00BA64DE" w:rsidP="00796EAA">
      <w:pPr>
        <w:pStyle w:val="CodeFormat"/>
      </w:pPr>
      <w:r>
        <w:t>&gt;&gt;&gt;</w:t>
      </w:r>
      <w:r w:rsidR="002668D5" w:rsidRPr="002668D5">
        <w:t xml:space="preserve"> </w:t>
      </w:r>
      <w:r w:rsidR="002668D5">
        <w:t>rasterise([1,2,3,4,5,6,7,8],</w:t>
      </w:r>
      <w:r w:rsidR="00E34657">
        <w:t>3</w:t>
      </w:r>
      <w:bookmarkStart w:id="0" w:name="_GoBack"/>
      <w:bookmarkEnd w:id="0"/>
      <w:r w:rsidR="002668D5">
        <w:t>)</w:t>
      </w:r>
    </w:p>
    <w:p w14:paraId="49AC3F1D" w14:textId="76FB3C1D" w:rsidR="002668D5" w:rsidRDefault="002668D5" w:rsidP="00BA64DE">
      <w:pPr>
        <w:pStyle w:val="CodeFormat"/>
      </w:pPr>
      <w:r>
        <w:t>None</w:t>
      </w:r>
    </w:p>
    <w:p w14:paraId="4DFCFC85" w14:textId="77777777" w:rsidR="00BA64DE" w:rsidRDefault="00BA64DE" w:rsidP="00BA64DE">
      <w:pPr>
        <w:rPr>
          <w:shd w:val="clear" w:color="auto" w:fill="FFFFFF"/>
        </w:rPr>
      </w:pPr>
    </w:p>
    <w:p w14:paraId="1EA59673" w14:textId="77777777" w:rsidR="00DD44E3" w:rsidRDefault="00DD44E3">
      <w:pPr>
        <w:spacing w:line="276" w:lineRule="auto"/>
        <w:jc w:val="left"/>
        <w:rPr>
          <w:b/>
          <w:color w:val="404040" w:themeColor="text1" w:themeTint="BF"/>
          <w:u w:val="single"/>
        </w:rPr>
      </w:pPr>
      <w:r>
        <w:br w:type="page"/>
      </w:r>
    </w:p>
    <w:p w14:paraId="746541E7" w14:textId="2DB1F235" w:rsidR="00DD44E3" w:rsidRDefault="00DD44E3" w:rsidP="00DD44E3">
      <w:pPr>
        <w:pStyle w:val="Question"/>
      </w:pPr>
      <w:r>
        <w:lastRenderedPageBreak/>
        <w:t>Exercise 6</w:t>
      </w:r>
      <w:r w:rsidRPr="00FD0AC3">
        <w:t>:</w:t>
      </w:r>
    </w:p>
    <w:p w14:paraId="230B4770" w14:textId="32A107E2" w:rsidR="00DD44E3" w:rsidRDefault="00DD44E3" w:rsidP="00DD44E3">
      <w:pPr>
        <w:rPr>
          <w:shd w:val="clear" w:color="auto" w:fill="FFFFFF"/>
        </w:rPr>
      </w:pPr>
      <w:r>
        <w:rPr>
          <w:shd w:val="clear" w:color="auto" w:fill="FFFFFF"/>
        </w:rPr>
        <w:t xml:space="preserve">Consider a 2D list </w:t>
      </w:r>
      <w:r w:rsidRPr="00DD44E3">
        <w:rPr>
          <w:rFonts w:ascii="Courier New" w:hAnsi="Courier New" w:cs="Courier New"/>
          <w:shd w:val="clear" w:color="auto" w:fill="FFFFFF"/>
        </w:rPr>
        <w:t>table</w:t>
      </w:r>
      <w:r>
        <w:rPr>
          <w:shd w:val="clear" w:color="auto" w:fill="FFFFFF"/>
        </w:rPr>
        <w:t xml:space="preserve"> consisting of sub-list of floats. And example is given below.</w:t>
      </w:r>
    </w:p>
    <w:p w14:paraId="2981B960" w14:textId="4D37C132" w:rsidR="00DD44E3" w:rsidRDefault="00DD44E3" w:rsidP="00DD44E3">
      <w:pPr>
        <w:pStyle w:val="CodeFormat"/>
      </w:pPr>
      <w:r>
        <w:t>table = [[1,2,3],</w:t>
      </w:r>
    </w:p>
    <w:p w14:paraId="29A9B082" w14:textId="6EFB71DB" w:rsidR="00DD44E3" w:rsidRDefault="00DD44E3" w:rsidP="00DD44E3">
      <w:pPr>
        <w:pStyle w:val="CodeFormat"/>
      </w:pPr>
      <w:r>
        <w:t xml:space="preserve">         [4,5,6],</w:t>
      </w:r>
    </w:p>
    <w:p w14:paraId="3F4BBE78" w14:textId="0399E142" w:rsidR="00DD44E3" w:rsidRDefault="00DD44E3" w:rsidP="00DD44E3">
      <w:pPr>
        <w:pStyle w:val="CodeFormat"/>
      </w:pPr>
      <w:r>
        <w:t xml:space="preserve">         [7,8,9]]</w:t>
      </w:r>
    </w:p>
    <w:p w14:paraId="70A3768E" w14:textId="315E2AA7" w:rsidR="00BA64DE" w:rsidRDefault="00DD44E3" w:rsidP="00DD44E3">
      <w:pPr>
        <w:rPr>
          <w:shd w:val="clear" w:color="auto" w:fill="FFFFFF"/>
        </w:rPr>
      </w:pPr>
      <w:r>
        <w:rPr>
          <w:shd w:val="clear" w:color="auto" w:fill="FFFFFF"/>
        </w:rPr>
        <w:t xml:space="preserve">Write a function </w:t>
      </w:r>
      <w:r>
        <w:rPr>
          <w:rFonts w:ascii="Courier New" w:hAnsi="Courier New" w:cs="Courier New"/>
          <w:shd w:val="clear" w:color="auto" w:fill="FFFFFF"/>
        </w:rPr>
        <w:t>sum_column</w:t>
      </w:r>
      <w:r w:rsidRPr="00BA64DE">
        <w:rPr>
          <w:rFonts w:ascii="Courier New" w:hAnsi="Courier New" w:cs="Courier New"/>
          <w:shd w:val="clear" w:color="auto" w:fill="FFFFFF"/>
        </w:rPr>
        <w:t>(</w:t>
      </w:r>
      <w:r w:rsidR="00796EAA">
        <w:rPr>
          <w:rFonts w:ascii="Courier New" w:hAnsi="Courier New" w:cs="Courier New"/>
          <w:shd w:val="clear" w:color="auto" w:fill="FFFFFF"/>
        </w:rPr>
        <w:t>a_</w:t>
      </w:r>
      <w:r>
        <w:rPr>
          <w:rFonts w:ascii="Courier New" w:hAnsi="Courier New" w:cs="Courier New"/>
          <w:shd w:val="clear" w:color="auto" w:fill="FFFFFF"/>
        </w:rPr>
        <w:t>table</w:t>
      </w:r>
      <w:r w:rsidRPr="00BA64DE">
        <w:rPr>
          <w:rFonts w:ascii="Courier New" w:hAnsi="Courier New" w:cs="Courier New"/>
          <w:shd w:val="clear" w:color="auto" w:fill="FFFFFF"/>
        </w:rPr>
        <w:t>)</w:t>
      </w:r>
      <w:r>
        <w:rPr>
          <w:shd w:val="clear" w:color="auto" w:fill="FFFFFF"/>
        </w:rPr>
        <w:t xml:space="preserve"> which computes the sum of each column and store the result into a list</w:t>
      </w:r>
      <w:r w:rsidR="00796EAA">
        <w:rPr>
          <w:shd w:val="clear" w:color="auto" w:fill="FFFFFF"/>
        </w:rPr>
        <w:t xml:space="preserve">. For example, given the variable table defined above, </w:t>
      </w:r>
    </w:p>
    <w:p w14:paraId="0497268F" w14:textId="0A5C7B42" w:rsidR="00796EAA" w:rsidRDefault="00796EAA" w:rsidP="00796EAA">
      <w:pPr>
        <w:pStyle w:val="CodeFormat"/>
      </w:pPr>
      <w:r>
        <w:t>&gt;&gt;&gt; sum_column</w:t>
      </w:r>
      <w:r w:rsidRPr="00BA64DE">
        <w:t>(</w:t>
      </w:r>
      <w:r>
        <w:t>table</w:t>
      </w:r>
      <w:r w:rsidRPr="00BA64DE">
        <w:t>)</w:t>
      </w:r>
    </w:p>
    <w:p w14:paraId="07DA7FD4" w14:textId="18F1372B" w:rsidR="00796EAA" w:rsidRDefault="00796EAA" w:rsidP="00796EAA">
      <w:pPr>
        <w:pStyle w:val="CodeFormat"/>
      </w:pPr>
      <w:r>
        <w:t>[12,15,18]</w:t>
      </w:r>
    </w:p>
    <w:p w14:paraId="78DE3C31" w14:textId="46DFF65A" w:rsidR="00796EAA" w:rsidRDefault="00796EAA" w:rsidP="00796EAA">
      <w:pPr>
        <w:rPr>
          <w:shd w:val="clear" w:color="auto" w:fill="FFFFFF"/>
        </w:rPr>
      </w:pPr>
      <w:r>
        <w:rPr>
          <w:shd w:val="clear" w:color="auto" w:fill="FFFFFF"/>
        </w:rPr>
        <w:t xml:space="preserve">If any two rows of the table have a different size, you should return </w:t>
      </w:r>
      <w:r w:rsidRPr="00796EAA">
        <w:rPr>
          <w:rFonts w:ascii="Courier New" w:hAnsi="Courier New" w:cs="Courier New"/>
          <w:shd w:val="clear" w:color="auto" w:fill="FFFFFF"/>
        </w:rPr>
        <w:t>None</w:t>
      </w:r>
      <w:r>
        <w:rPr>
          <w:shd w:val="clear" w:color="auto" w:fill="FFFFFF"/>
        </w:rPr>
        <w:t xml:space="preserve">. </w:t>
      </w:r>
    </w:p>
    <w:p w14:paraId="41F7D1EE" w14:textId="6A9E1B93" w:rsidR="00780F51" w:rsidRDefault="00780F51" w:rsidP="00780F51">
      <w:pPr>
        <w:pStyle w:val="CodeFormat"/>
      </w:pPr>
      <w:r>
        <w:t>other = [[1,2,3],</w:t>
      </w:r>
    </w:p>
    <w:p w14:paraId="5B3D7C93" w14:textId="3A707E3B" w:rsidR="00780F51" w:rsidRDefault="00780F51" w:rsidP="00780F51">
      <w:pPr>
        <w:pStyle w:val="CodeFormat"/>
      </w:pPr>
      <w:r>
        <w:t xml:space="preserve">         [4],</w:t>
      </w:r>
    </w:p>
    <w:p w14:paraId="60E10524" w14:textId="77777777" w:rsidR="00780F51" w:rsidRDefault="00780F51" w:rsidP="00780F51">
      <w:pPr>
        <w:pStyle w:val="CodeFormat"/>
      </w:pPr>
      <w:r>
        <w:t xml:space="preserve">         [7,8,9]]</w:t>
      </w:r>
    </w:p>
    <w:p w14:paraId="11C38556" w14:textId="6622B82F" w:rsidR="00780F51" w:rsidRDefault="00780F51" w:rsidP="00780F51">
      <w:pPr>
        <w:pStyle w:val="CodeFormat"/>
      </w:pPr>
      <w:r>
        <w:t>&gt;&gt;&gt; sum_column</w:t>
      </w:r>
      <w:r w:rsidRPr="00BA64DE">
        <w:t>(</w:t>
      </w:r>
      <w:r>
        <w:t>other</w:t>
      </w:r>
      <w:r w:rsidRPr="00BA64DE">
        <w:t>)</w:t>
      </w:r>
    </w:p>
    <w:p w14:paraId="18FAB357" w14:textId="261F7C9F" w:rsidR="00780F51" w:rsidRPr="00DD44E3" w:rsidRDefault="00780F51" w:rsidP="00780F51">
      <w:pPr>
        <w:pStyle w:val="CodeFormat"/>
      </w:pPr>
      <w:r>
        <w:t>None</w:t>
      </w:r>
    </w:p>
    <w:sectPr w:rsidR="00780F51" w:rsidRPr="00DD44E3" w:rsidSect="00D91622">
      <w:headerReference w:type="default" r:id="rId8"/>
      <w:footerReference w:type="default" r:id="rId9"/>
      <w:headerReference w:type="firs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16DF9" w14:textId="77777777" w:rsidR="00811C38" w:rsidRDefault="00811C38" w:rsidP="00B52B8F">
      <w:pPr>
        <w:spacing w:after="0"/>
      </w:pPr>
      <w:r>
        <w:separator/>
      </w:r>
    </w:p>
  </w:endnote>
  <w:endnote w:type="continuationSeparator" w:id="0">
    <w:p w14:paraId="6FDD0854" w14:textId="77777777" w:rsidR="00811C38" w:rsidRDefault="00811C38" w:rsidP="00B52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MS Gothic"/>
    <w:panose1 w:val="00000000000000000000"/>
    <w:charset w:val="00"/>
    <w:family w:val="swiss"/>
    <w:notTrueType/>
    <w:pitch w:val="default"/>
    <w:sig w:usb0="00000000" w:usb1="08070000" w:usb2="00000010" w:usb3="00000000" w:csb0="0002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R10">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95FC6" w14:textId="77777777" w:rsidR="004156C4" w:rsidRDefault="004156C4">
    <w:pPr>
      <w:pStyle w:val="Footer"/>
    </w:pPr>
    <w:r>
      <w:tab/>
    </w:r>
    <w:r>
      <w:rPr>
        <w:color w:val="808080" w:themeColor="background1" w:themeShade="80"/>
        <w:spacing w:val="60"/>
      </w:rPr>
      <w:t>Page</w:t>
    </w:r>
    <w:r>
      <w:t xml:space="preserve"> | </w:t>
    </w:r>
    <w:r>
      <w:fldChar w:fldCharType="begin"/>
    </w:r>
    <w:r>
      <w:instrText xml:space="preserve"> PAGE   \* MERGEFORMAT </w:instrText>
    </w:r>
    <w:r>
      <w:fldChar w:fldCharType="separate"/>
    </w:r>
    <w:r w:rsidR="000C71D6" w:rsidRPr="000C71D6">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B22B9" w14:textId="77777777" w:rsidR="00811C38" w:rsidRDefault="00811C38" w:rsidP="00B52B8F">
      <w:pPr>
        <w:spacing w:after="0"/>
      </w:pPr>
      <w:r>
        <w:separator/>
      </w:r>
    </w:p>
  </w:footnote>
  <w:footnote w:type="continuationSeparator" w:id="0">
    <w:p w14:paraId="3BE6C058" w14:textId="77777777" w:rsidR="00811C38" w:rsidRDefault="00811C38" w:rsidP="00B52B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6FAB1" w14:textId="056F2C00" w:rsidR="00B52B8F" w:rsidRPr="00490E3A" w:rsidRDefault="00490E3A" w:rsidP="00B52B8F">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59264" behindDoc="1" locked="0" layoutInCell="1" allowOverlap="1" wp14:anchorId="2238B5B2" wp14:editId="749F3EA9">
              <wp:simplePos x="0" y="0"/>
              <wp:positionH relativeFrom="column">
                <wp:posOffset>-600075</wp:posOffset>
              </wp:positionH>
              <wp:positionV relativeFrom="paragraph">
                <wp:posOffset>-144781</wp:posOffset>
              </wp:positionV>
              <wp:extent cx="6941820" cy="523875"/>
              <wp:effectExtent l="0" t="0" r="0" b="9525"/>
              <wp:wrapNone/>
              <wp:docPr id="3" name="Rectangle 3"/>
              <wp:cNvGraphicFramePr/>
              <a:graphic xmlns:a="http://schemas.openxmlformats.org/drawingml/2006/main">
                <a:graphicData uri="http://schemas.microsoft.com/office/word/2010/wordprocessingShape">
                  <wps:wsp>
                    <wps:cNvSpPr/>
                    <wps:spPr>
                      <a:xfrm>
                        <a:off x="0" y="0"/>
                        <a:ext cx="6941820" cy="523875"/>
                      </a:xfrm>
                      <a:prstGeom prst="rect">
                        <a:avLst/>
                      </a:prstGeom>
                      <a:solidFill>
                        <a:schemeClr val="accent4">
                          <a:lumMod val="60000"/>
                          <a:lumOff val="4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B67E6" id="Rectangle 3" o:spid="_x0000_s1026" style="position:absolute;margin-left:-47.25pt;margin-top:-11.4pt;width:546.6pt;height:4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" fillcolor="#b2a1c7 [1943]" stroked="f" strokeweight="2pt"/>
          </w:pict>
        </mc:Fallback>
      </mc:AlternateContent>
    </w:r>
    <w:r w:rsidR="00B52B8F" w:rsidRPr="00490E3A">
      <w:rPr>
        <w:color w:val="FFFFFF" w:themeColor="background1"/>
      </w:rPr>
      <w:t>Lilian Blot</w:t>
    </w:r>
    <w:r w:rsidR="00B52B8F" w:rsidRPr="00490E3A">
      <w:rPr>
        <w:color w:val="FFFFFF" w:themeColor="background1"/>
      </w:rPr>
      <w:tab/>
    </w:r>
    <w:r w:rsidR="00B52B8F" w:rsidRPr="00490E3A">
      <w:rPr>
        <w:color w:val="FFFFFF" w:themeColor="background1"/>
      </w:rPr>
      <w:tab/>
    </w:r>
    <w:r w:rsidR="00B32D0C">
      <w:rPr>
        <w:color w:val="FFFFFF" w:themeColor="background1"/>
      </w:rPr>
      <w:t>Software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63A03" w14:textId="08CFEB7D" w:rsidR="00D91622" w:rsidRPr="00490E3A" w:rsidRDefault="00D91622" w:rsidP="00D91622">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61312" behindDoc="1" locked="0" layoutInCell="1" allowOverlap="1" wp14:anchorId="1C33C0CC" wp14:editId="08781F10">
              <wp:simplePos x="0" y="0"/>
              <wp:positionH relativeFrom="column">
                <wp:posOffset>-600075</wp:posOffset>
              </wp:positionH>
              <wp:positionV relativeFrom="paragraph">
                <wp:posOffset>-144780</wp:posOffset>
              </wp:positionV>
              <wp:extent cx="6941820" cy="1381125"/>
              <wp:effectExtent l="0" t="0" r="0" b="9525"/>
              <wp:wrapNone/>
              <wp:docPr id="4" name="Rectangle 4"/>
              <wp:cNvGraphicFramePr/>
              <a:graphic xmlns:a="http://schemas.openxmlformats.org/drawingml/2006/main">
                <a:graphicData uri="http://schemas.microsoft.com/office/word/2010/wordprocessingShape">
                  <wps:wsp>
                    <wps:cNvSpPr/>
                    <wps:spPr>
                      <a:xfrm>
                        <a:off x="0" y="0"/>
                        <a:ext cx="6941820" cy="1381125"/>
                      </a:xfrm>
                      <a:prstGeom prst="rect">
                        <a:avLst/>
                      </a:prstGeom>
                      <a:solidFill>
                        <a:schemeClr val="accent4">
                          <a:lumMod val="60000"/>
                          <a:lumOff val="4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1F500" id="Rectangle 4" o:spid="_x0000_s1026" style="position:absolute;margin-left:-47.25pt;margin-top:-11.4pt;width:546.6pt;height:10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" fillcolor="#b2a1c7 [1943]" stroked="f" strokeweight="2pt"/>
          </w:pict>
        </mc:Fallback>
      </mc:AlternateContent>
    </w:r>
    <w:r w:rsidRPr="00490E3A">
      <w:rPr>
        <w:color w:val="FFFFFF" w:themeColor="background1"/>
      </w:rPr>
      <w:t>Lilian Blot</w:t>
    </w:r>
    <w:r w:rsidRPr="00490E3A">
      <w:rPr>
        <w:color w:val="FFFFFF" w:themeColor="background1"/>
      </w:rPr>
      <w:tab/>
    </w:r>
    <w:r w:rsidRPr="00490E3A">
      <w:rPr>
        <w:color w:val="FFFFFF" w:themeColor="background1"/>
      </w:rPr>
      <w:tab/>
    </w:r>
    <w:r w:rsidR="00A951FD">
      <w:rPr>
        <w:color w:val="FFFFFF" w:themeColor="background1"/>
      </w:rPr>
      <w:t>SOFTWARE 1</w:t>
    </w:r>
  </w:p>
  <w:p w14:paraId="778C4141" w14:textId="77777777" w:rsidR="00D91622" w:rsidRDefault="00D91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77B1"/>
    <w:multiLevelType w:val="hybridMultilevel"/>
    <w:tmpl w:val="032AE228"/>
    <w:lvl w:ilvl="0" w:tplc="0388CEC6">
      <w:start w:val="1"/>
      <w:numFmt w:val="lowerLetter"/>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040D1D4D"/>
    <w:multiLevelType w:val="hybridMultilevel"/>
    <w:tmpl w:val="424E337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2232D7"/>
    <w:multiLevelType w:val="hybridMultilevel"/>
    <w:tmpl w:val="7F600224"/>
    <w:lvl w:ilvl="0" w:tplc="F300D258">
      <w:start w:val="1"/>
      <w:numFmt w:val="lowerRoman"/>
      <w:pStyle w:val="ListParagraph"/>
      <w:lvlText w:val="%1."/>
      <w:lvlJc w:val="right"/>
      <w:pPr>
        <w:ind w:left="720" w:hanging="360"/>
      </w:pPr>
    </w:lvl>
    <w:lvl w:ilvl="1" w:tplc="0388CEC6">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8363E5"/>
    <w:multiLevelType w:val="hybridMultilevel"/>
    <w:tmpl w:val="1CF08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84F66"/>
    <w:multiLevelType w:val="hybridMultilevel"/>
    <w:tmpl w:val="25626554"/>
    <w:lvl w:ilvl="0" w:tplc="0388CE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EA775A"/>
    <w:multiLevelType w:val="hybridMultilevel"/>
    <w:tmpl w:val="1DF0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A732A"/>
    <w:multiLevelType w:val="hybridMultilevel"/>
    <w:tmpl w:val="BEFA0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DC24C5"/>
    <w:multiLevelType w:val="hybridMultilevel"/>
    <w:tmpl w:val="4F225E0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856058"/>
    <w:multiLevelType w:val="hybridMultilevel"/>
    <w:tmpl w:val="8CC6173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D333D0"/>
    <w:multiLevelType w:val="hybridMultilevel"/>
    <w:tmpl w:val="5830A71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AC3666"/>
    <w:multiLevelType w:val="hybridMultilevel"/>
    <w:tmpl w:val="480C766C"/>
    <w:lvl w:ilvl="0" w:tplc="8D1CF5B6">
      <w:start w:val="1"/>
      <w:numFmt w:val="bullet"/>
      <w:lvlText w:val="•"/>
      <w:lvlJc w:val="left"/>
      <w:pPr>
        <w:tabs>
          <w:tab w:val="num" w:pos="720"/>
        </w:tabs>
        <w:ind w:left="720" w:hanging="360"/>
      </w:pPr>
      <w:rPr>
        <w:rFonts w:ascii="Times New Roman" w:hAnsi="Times New Roman" w:hint="default"/>
      </w:rPr>
    </w:lvl>
    <w:lvl w:ilvl="1" w:tplc="04965EEA" w:tentative="1">
      <w:start w:val="1"/>
      <w:numFmt w:val="bullet"/>
      <w:lvlText w:val="•"/>
      <w:lvlJc w:val="left"/>
      <w:pPr>
        <w:tabs>
          <w:tab w:val="num" w:pos="1440"/>
        </w:tabs>
        <w:ind w:left="1440" w:hanging="360"/>
      </w:pPr>
      <w:rPr>
        <w:rFonts w:ascii="Times New Roman" w:hAnsi="Times New Roman" w:hint="default"/>
      </w:rPr>
    </w:lvl>
    <w:lvl w:ilvl="2" w:tplc="D50E0DBE" w:tentative="1">
      <w:start w:val="1"/>
      <w:numFmt w:val="bullet"/>
      <w:lvlText w:val="•"/>
      <w:lvlJc w:val="left"/>
      <w:pPr>
        <w:tabs>
          <w:tab w:val="num" w:pos="2160"/>
        </w:tabs>
        <w:ind w:left="2160" w:hanging="360"/>
      </w:pPr>
      <w:rPr>
        <w:rFonts w:ascii="Times New Roman" w:hAnsi="Times New Roman" w:hint="default"/>
      </w:rPr>
    </w:lvl>
    <w:lvl w:ilvl="3" w:tplc="83641C52" w:tentative="1">
      <w:start w:val="1"/>
      <w:numFmt w:val="bullet"/>
      <w:lvlText w:val="•"/>
      <w:lvlJc w:val="left"/>
      <w:pPr>
        <w:tabs>
          <w:tab w:val="num" w:pos="2880"/>
        </w:tabs>
        <w:ind w:left="2880" w:hanging="360"/>
      </w:pPr>
      <w:rPr>
        <w:rFonts w:ascii="Times New Roman" w:hAnsi="Times New Roman" w:hint="default"/>
      </w:rPr>
    </w:lvl>
    <w:lvl w:ilvl="4" w:tplc="FA7ACFBC" w:tentative="1">
      <w:start w:val="1"/>
      <w:numFmt w:val="bullet"/>
      <w:lvlText w:val="•"/>
      <w:lvlJc w:val="left"/>
      <w:pPr>
        <w:tabs>
          <w:tab w:val="num" w:pos="3600"/>
        </w:tabs>
        <w:ind w:left="3600" w:hanging="360"/>
      </w:pPr>
      <w:rPr>
        <w:rFonts w:ascii="Times New Roman" w:hAnsi="Times New Roman" w:hint="default"/>
      </w:rPr>
    </w:lvl>
    <w:lvl w:ilvl="5" w:tplc="18BC2ACA" w:tentative="1">
      <w:start w:val="1"/>
      <w:numFmt w:val="bullet"/>
      <w:lvlText w:val="•"/>
      <w:lvlJc w:val="left"/>
      <w:pPr>
        <w:tabs>
          <w:tab w:val="num" w:pos="4320"/>
        </w:tabs>
        <w:ind w:left="4320" w:hanging="360"/>
      </w:pPr>
      <w:rPr>
        <w:rFonts w:ascii="Times New Roman" w:hAnsi="Times New Roman" w:hint="default"/>
      </w:rPr>
    </w:lvl>
    <w:lvl w:ilvl="6" w:tplc="0D061374" w:tentative="1">
      <w:start w:val="1"/>
      <w:numFmt w:val="bullet"/>
      <w:lvlText w:val="•"/>
      <w:lvlJc w:val="left"/>
      <w:pPr>
        <w:tabs>
          <w:tab w:val="num" w:pos="5040"/>
        </w:tabs>
        <w:ind w:left="5040" w:hanging="360"/>
      </w:pPr>
      <w:rPr>
        <w:rFonts w:ascii="Times New Roman" w:hAnsi="Times New Roman" w:hint="default"/>
      </w:rPr>
    </w:lvl>
    <w:lvl w:ilvl="7" w:tplc="875E9740" w:tentative="1">
      <w:start w:val="1"/>
      <w:numFmt w:val="bullet"/>
      <w:lvlText w:val="•"/>
      <w:lvlJc w:val="left"/>
      <w:pPr>
        <w:tabs>
          <w:tab w:val="num" w:pos="5760"/>
        </w:tabs>
        <w:ind w:left="5760" w:hanging="360"/>
      </w:pPr>
      <w:rPr>
        <w:rFonts w:ascii="Times New Roman" w:hAnsi="Times New Roman" w:hint="default"/>
      </w:rPr>
    </w:lvl>
    <w:lvl w:ilvl="8" w:tplc="FFA4000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BB256D5"/>
    <w:multiLevelType w:val="hybridMultilevel"/>
    <w:tmpl w:val="63424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FC16BC"/>
    <w:multiLevelType w:val="hybridMultilevel"/>
    <w:tmpl w:val="A6E64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5B2506"/>
    <w:multiLevelType w:val="hybridMultilevel"/>
    <w:tmpl w:val="0E622F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EF05A0"/>
    <w:multiLevelType w:val="hybridMultilevel"/>
    <w:tmpl w:val="127C604A"/>
    <w:lvl w:ilvl="0" w:tplc="64C6765A">
      <w:start w:val="1"/>
      <w:numFmt w:val="bullet"/>
      <w:lvlText w:val="•"/>
      <w:lvlJc w:val="left"/>
      <w:pPr>
        <w:tabs>
          <w:tab w:val="num" w:pos="720"/>
        </w:tabs>
        <w:ind w:left="720" w:hanging="360"/>
      </w:pPr>
      <w:rPr>
        <w:rFonts w:ascii="Times New Roman" w:hAnsi="Times New Roman" w:hint="default"/>
      </w:rPr>
    </w:lvl>
    <w:lvl w:ilvl="1" w:tplc="ED7C768A" w:tentative="1">
      <w:start w:val="1"/>
      <w:numFmt w:val="bullet"/>
      <w:lvlText w:val="•"/>
      <w:lvlJc w:val="left"/>
      <w:pPr>
        <w:tabs>
          <w:tab w:val="num" w:pos="1440"/>
        </w:tabs>
        <w:ind w:left="1440" w:hanging="360"/>
      </w:pPr>
      <w:rPr>
        <w:rFonts w:ascii="Times New Roman" w:hAnsi="Times New Roman" w:hint="default"/>
      </w:rPr>
    </w:lvl>
    <w:lvl w:ilvl="2" w:tplc="2112349E" w:tentative="1">
      <w:start w:val="1"/>
      <w:numFmt w:val="bullet"/>
      <w:lvlText w:val="•"/>
      <w:lvlJc w:val="left"/>
      <w:pPr>
        <w:tabs>
          <w:tab w:val="num" w:pos="2160"/>
        </w:tabs>
        <w:ind w:left="2160" w:hanging="360"/>
      </w:pPr>
      <w:rPr>
        <w:rFonts w:ascii="Times New Roman" w:hAnsi="Times New Roman" w:hint="default"/>
      </w:rPr>
    </w:lvl>
    <w:lvl w:ilvl="3" w:tplc="FF6C8664" w:tentative="1">
      <w:start w:val="1"/>
      <w:numFmt w:val="bullet"/>
      <w:lvlText w:val="•"/>
      <w:lvlJc w:val="left"/>
      <w:pPr>
        <w:tabs>
          <w:tab w:val="num" w:pos="2880"/>
        </w:tabs>
        <w:ind w:left="2880" w:hanging="360"/>
      </w:pPr>
      <w:rPr>
        <w:rFonts w:ascii="Times New Roman" w:hAnsi="Times New Roman" w:hint="default"/>
      </w:rPr>
    </w:lvl>
    <w:lvl w:ilvl="4" w:tplc="0EAA0076" w:tentative="1">
      <w:start w:val="1"/>
      <w:numFmt w:val="bullet"/>
      <w:lvlText w:val="•"/>
      <w:lvlJc w:val="left"/>
      <w:pPr>
        <w:tabs>
          <w:tab w:val="num" w:pos="3600"/>
        </w:tabs>
        <w:ind w:left="3600" w:hanging="360"/>
      </w:pPr>
      <w:rPr>
        <w:rFonts w:ascii="Times New Roman" w:hAnsi="Times New Roman" w:hint="default"/>
      </w:rPr>
    </w:lvl>
    <w:lvl w:ilvl="5" w:tplc="268084E6" w:tentative="1">
      <w:start w:val="1"/>
      <w:numFmt w:val="bullet"/>
      <w:lvlText w:val="•"/>
      <w:lvlJc w:val="left"/>
      <w:pPr>
        <w:tabs>
          <w:tab w:val="num" w:pos="4320"/>
        </w:tabs>
        <w:ind w:left="4320" w:hanging="360"/>
      </w:pPr>
      <w:rPr>
        <w:rFonts w:ascii="Times New Roman" w:hAnsi="Times New Roman" w:hint="default"/>
      </w:rPr>
    </w:lvl>
    <w:lvl w:ilvl="6" w:tplc="E3D8522C" w:tentative="1">
      <w:start w:val="1"/>
      <w:numFmt w:val="bullet"/>
      <w:lvlText w:val="•"/>
      <w:lvlJc w:val="left"/>
      <w:pPr>
        <w:tabs>
          <w:tab w:val="num" w:pos="5040"/>
        </w:tabs>
        <w:ind w:left="5040" w:hanging="360"/>
      </w:pPr>
      <w:rPr>
        <w:rFonts w:ascii="Times New Roman" w:hAnsi="Times New Roman" w:hint="default"/>
      </w:rPr>
    </w:lvl>
    <w:lvl w:ilvl="7" w:tplc="F21CD9EC" w:tentative="1">
      <w:start w:val="1"/>
      <w:numFmt w:val="bullet"/>
      <w:lvlText w:val="•"/>
      <w:lvlJc w:val="left"/>
      <w:pPr>
        <w:tabs>
          <w:tab w:val="num" w:pos="5760"/>
        </w:tabs>
        <w:ind w:left="5760" w:hanging="360"/>
      </w:pPr>
      <w:rPr>
        <w:rFonts w:ascii="Times New Roman" w:hAnsi="Times New Roman" w:hint="default"/>
      </w:rPr>
    </w:lvl>
    <w:lvl w:ilvl="8" w:tplc="D5906B8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34279ED"/>
    <w:multiLevelType w:val="hybridMultilevel"/>
    <w:tmpl w:val="2E1C4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A5A1FD4"/>
    <w:multiLevelType w:val="hybridMultilevel"/>
    <w:tmpl w:val="76B8F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0C793D"/>
    <w:multiLevelType w:val="hybridMultilevel"/>
    <w:tmpl w:val="B8A64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553DE2"/>
    <w:multiLevelType w:val="hybridMultilevel"/>
    <w:tmpl w:val="952E94D8"/>
    <w:lvl w:ilvl="0" w:tplc="0388CEC6">
      <w:start w:val="1"/>
      <w:numFmt w:val="lowerLetter"/>
      <w:lvlText w:val="(%1)"/>
      <w:lvlJc w:val="left"/>
      <w:pPr>
        <w:ind w:left="360" w:hanging="360"/>
      </w:pPr>
      <w:rPr>
        <w:rFonts w:hint="default"/>
      </w:rPr>
    </w:lvl>
    <w:lvl w:ilvl="1" w:tplc="08090019">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9" w15:restartNumberingAfterBreak="0">
    <w:nsid w:val="515F698B"/>
    <w:multiLevelType w:val="hybridMultilevel"/>
    <w:tmpl w:val="99C8F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61498C"/>
    <w:multiLevelType w:val="hybridMultilevel"/>
    <w:tmpl w:val="059EEF2E"/>
    <w:lvl w:ilvl="0" w:tplc="1ABAA4E2">
      <w:start w:val="4"/>
      <w:numFmt w:val="bullet"/>
      <w:lvlText w:val="•"/>
      <w:lvlJc w:val="left"/>
      <w:pPr>
        <w:ind w:left="720" w:hanging="360"/>
      </w:pPr>
      <w:rPr>
        <w:rFonts w:ascii="CMSY10" w:eastAsiaTheme="minorEastAsia" w:hAnsi="CMSY10" w:cs="CMSY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2A49CF"/>
    <w:multiLevelType w:val="hybridMultilevel"/>
    <w:tmpl w:val="94D66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2363540"/>
    <w:multiLevelType w:val="hybridMultilevel"/>
    <w:tmpl w:val="77C667A2"/>
    <w:lvl w:ilvl="0" w:tplc="30A6A59A">
      <w:start w:val="1"/>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591F5178"/>
    <w:multiLevelType w:val="hybridMultilevel"/>
    <w:tmpl w:val="1270DA74"/>
    <w:lvl w:ilvl="0" w:tplc="08090017">
      <w:start w:val="1"/>
      <w:numFmt w:val="lowerLetter"/>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C862B5"/>
    <w:multiLevelType w:val="hybridMultilevel"/>
    <w:tmpl w:val="32228D0C"/>
    <w:lvl w:ilvl="0" w:tplc="83B4F78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310CC6"/>
    <w:multiLevelType w:val="hybridMultilevel"/>
    <w:tmpl w:val="CE423D5A"/>
    <w:lvl w:ilvl="0" w:tplc="71AEA57A">
      <w:start w:val="1"/>
      <w:numFmt w:val="lowerLetter"/>
      <w:pStyle w:val="numberedlist"/>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FCA5B08"/>
    <w:multiLevelType w:val="hybridMultilevel"/>
    <w:tmpl w:val="24AC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3276CAA"/>
    <w:multiLevelType w:val="hybridMultilevel"/>
    <w:tmpl w:val="FB3A8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5660FC5"/>
    <w:multiLevelType w:val="multilevel"/>
    <w:tmpl w:val="3228A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8427FF"/>
    <w:multiLevelType w:val="hybridMultilevel"/>
    <w:tmpl w:val="1E223F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184B52"/>
    <w:multiLevelType w:val="hybridMultilevel"/>
    <w:tmpl w:val="DDD00FDE"/>
    <w:lvl w:ilvl="0" w:tplc="399EC8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BF95D53"/>
    <w:multiLevelType w:val="hybridMultilevel"/>
    <w:tmpl w:val="FFBC797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6A43F0"/>
    <w:multiLevelType w:val="hybridMultilevel"/>
    <w:tmpl w:val="0E38D844"/>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E194F30"/>
    <w:multiLevelType w:val="hybridMultilevel"/>
    <w:tmpl w:val="2E1C45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9"/>
  </w:num>
  <w:num w:numId="3">
    <w:abstractNumId w:val="2"/>
  </w:num>
  <w:num w:numId="4">
    <w:abstractNumId w:val="2"/>
    <w:lvlOverride w:ilvl="0">
      <w:startOverride w:val="1"/>
    </w:lvlOverride>
  </w:num>
  <w:num w:numId="5">
    <w:abstractNumId w:val="16"/>
  </w:num>
  <w:num w:numId="6">
    <w:abstractNumId w:val="22"/>
  </w:num>
  <w:num w:numId="7">
    <w:abstractNumId w:val="2"/>
  </w:num>
  <w:num w:numId="8">
    <w:abstractNumId w:val="2"/>
    <w:lvlOverride w:ilvl="0">
      <w:startOverride w:val="1"/>
    </w:lvlOverride>
  </w:num>
  <w:num w:numId="9">
    <w:abstractNumId w:val="30"/>
  </w:num>
  <w:num w:numId="10">
    <w:abstractNumId w:val="0"/>
  </w:num>
  <w:num w:numId="11">
    <w:abstractNumId w:val="18"/>
  </w:num>
  <w:num w:numId="12">
    <w:abstractNumId w:val="14"/>
  </w:num>
  <w:num w:numId="13">
    <w:abstractNumId w:val="10"/>
  </w:num>
  <w:num w:numId="14">
    <w:abstractNumId w:val="17"/>
  </w:num>
  <w:num w:numId="15">
    <w:abstractNumId w:val="27"/>
  </w:num>
  <w:num w:numId="16">
    <w:abstractNumId w:val="3"/>
  </w:num>
  <w:num w:numId="17">
    <w:abstractNumId w:val="9"/>
  </w:num>
  <w:num w:numId="18">
    <w:abstractNumId w:val="6"/>
  </w:num>
  <w:num w:numId="19">
    <w:abstractNumId w:val="20"/>
  </w:num>
  <w:num w:numId="20">
    <w:abstractNumId w:val="32"/>
  </w:num>
  <w:num w:numId="21">
    <w:abstractNumId w:val="31"/>
  </w:num>
  <w:num w:numId="22">
    <w:abstractNumId w:val="21"/>
  </w:num>
  <w:num w:numId="23">
    <w:abstractNumId w:val="11"/>
  </w:num>
  <w:num w:numId="24">
    <w:abstractNumId w:val="12"/>
  </w:num>
  <w:num w:numId="25">
    <w:abstractNumId w:val="23"/>
  </w:num>
  <w:num w:numId="26">
    <w:abstractNumId w:val="1"/>
  </w:num>
  <w:num w:numId="27">
    <w:abstractNumId w:val="8"/>
  </w:num>
  <w:num w:numId="28">
    <w:abstractNumId w:val="15"/>
  </w:num>
  <w:num w:numId="29">
    <w:abstractNumId w:val="33"/>
  </w:num>
  <w:num w:numId="30">
    <w:abstractNumId w:val="13"/>
  </w:num>
  <w:num w:numId="31">
    <w:abstractNumId w:val="26"/>
  </w:num>
  <w:num w:numId="32">
    <w:abstractNumId w:val="24"/>
  </w:num>
  <w:num w:numId="33">
    <w:abstractNumId w:val="4"/>
  </w:num>
  <w:num w:numId="34">
    <w:abstractNumId w:val="28"/>
  </w:num>
  <w:num w:numId="35">
    <w:abstractNumId w:val="29"/>
  </w:num>
  <w:num w:numId="36">
    <w:abstractNumId w:val="25"/>
  </w:num>
  <w:num w:numId="37">
    <w:abstractNumId w:val="25"/>
    <w:lvlOverride w:ilvl="0">
      <w:startOverride w:val="1"/>
    </w:lvlOverride>
  </w:num>
  <w:num w:numId="38">
    <w:abstractNumId w:val="5"/>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72F"/>
    <w:rsid w:val="00003022"/>
    <w:rsid w:val="00003F32"/>
    <w:rsid w:val="00004A35"/>
    <w:rsid w:val="00010734"/>
    <w:rsid w:val="00011BA1"/>
    <w:rsid w:val="00027EE6"/>
    <w:rsid w:val="000521A4"/>
    <w:rsid w:val="0008250C"/>
    <w:rsid w:val="000865B6"/>
    <w:rsid w:val="00095E6E"/>
    <w:rsid w:val="000B4EB6"/>
    <w:rsid w:val="000C300E"/>
    <w:rsid w:val="000C71D6"/>
    <w:rsid w:val="000E57C1"/>
    <w:rsid w:val="00130B03"/>
    <w:rsid w:val="00134E6D"/>
    <w:rsid w:val="00144CEE"/>
    <w:rsid w:val="001532B0"/>
    <w:rsid w:val="001860F1"/>
    <w:rsid w:val="001A1E98"/>
    <w:rsid w:val="001C3960"/>
    <w:rsid w:val="001E1691"/>
    <w:rsid w:val="001F0D13"/>
    <w:rsid w:val="001F5128"/>
    <w:rsid w:val="002050A3"/>
    <w:rsid w:val="002233D8"/>
    <w:rsid w:val="00226FB8"/>
    <w:rsid w:val="00244525"/>
    <w:rsid w:val="00250E31"/>
    <w:rsid w:val="00254DDB"/>
    <w:rsid w:val="002603D9"/>
    <w:rsid w:val="00263AD7"/>
    <w:rsid w:val="00263F5D"/>
    <w:rsid w:val="002668D5"/>
    <w:rsid w:val="00271366"/>
    <w:rsid w:val="002749C8"/>
    <w:rsid w:val="0028004C"/>
    <w:rsid w:val="00286B10"/>
    <w:rsid w:val="00293E2F"/>
    <w:rsid w:val="00294E79"/>
    <w:rsid w:val="002C7A90"/>
    <w:rsid w:val="002E156B"/>
    <w:rsid w:val="002F6058"/>
    <w:rsid w:val="003039CC"/>
    <w:rsid w:val="00320F5D"/>
    <w:rsid w:val="00352654"/>
    <w:rsid w:val="0036143E"/>
    <w:rsid w:val="00393191"/>
    <w:rsid w:val="00396991"/>
    <w:rsid w:val="003C1396"/>
    <w:rsid w:val="003C7CF0"/>
    <w:rsid w:val="003E7062"/>
    <w:rsid w:val="00400D74"/>
    <w:rsid w:val="004156C4"/>
    <w:rsid w:val="004312D6"/>
    <w:rsid w:val="004349D6"/>
    <w:rsid w:val="004551EC"/>
    <w:rsid w:val="0045656A"/>
    <w:rsid w:val="00490E3A"/>
    <w:rsid w:val="004960BD"/>
    <w:rsid w:val="004C25A5"/>
    <w:rsid w:val="004D2A70"/>
    <w:rsid w:val="004D7323"/>
    <w:rsid w:val="00511E72"/>
    <w:rsid w:val="00521256"/>
    <w:rsid w:val="005305C0"/>
    <w:rsid w:val="00582ED9"/>
    <w:rsid w:val="005A0926"/>
    <w:rsid w:val="005A4D97"/>
    <w:rsid w:val="005C1C84"/>
    <w:rsid w:val="005D59D4"/>
    <w:rsid w:val="005D6E35"/>
    <w:rsid w:val="005D7314"/>
    <w:rsid w:val="00630370"/>
    <w:rsid w:val="0068172F"/>
    <w:rsid w:val="006A6900"/>
    <w:rsid w:val="006B0E97"/>
    <w:rsid w:val="006C3B8F"/>
    <w:rsid w:val="006C66BD"/>
    <w:rsid w:val="0070187E"/>
    <w:rsid w:val="00707800"/>
    <w:rsid w:val="00745ACA"/>
    <w:rsid w:val="00752930"/>
    <w:rsid w:val="00754009"/>
    <w:rsid w:val="00754C25"/>
    <w:rsid w:val="0075755D"/>
    <w:rsid w:val="00772A10"/>
    <w:rsid w:val="00773017"/>
    <w:rsid w:val="00780F51"/>
    <w:rsid w:val="00784F8B"/>
    <w:rsid w:val="00796EAA"/>
    <w:rsid w:val="007A064A"/>
    <w:rsid w:val="007A5A0D"/>
    <w:rsid w:val="007C3C65"/>
    <w:rsid w:val="007D2481"/>
    <w:rsid w:val="007F3F02"/>
    <w:rsid w:val="00800E74"/>
    <w:rsid w:val="00811C38"/>
    <w:rsid w:val="00834070"/>
    <w:rsid w:val="00835F59"/>
    <w:rsid w:val="00850AEF"/>
    <w:rsid w:val="0086327C"/>
    <w:rsid w:val="008655B7"/>
    <w:rsid w:val="00894AAE"/>
    <w:rsid w:val="008C03DF"/>
    <w:rsid w:val="008C3633"/>
    <w:rsid w:val="008C42C5"/>
    <w:rsid w:val="008E208C"/>
    <w:rsid w:val="008E51E1"/>
    <w:rsid w:val="008E787B"/>
    <w:rsid w:val="00920319"/>
    <w:rsid w:val="00924A96"/>
    <w:rsid w:val="00943C45"/>
    <w:rsid w:val="009C0A3C"/>
    <w:rsid w:val="009C6D89"/>
    <w:rsid w:val="00A12808"/>
    <w:rsid w:val="00A16CB5"/>
    <w:rsid w:val="00A34731"/>
    <w:rsid w:val="00A45BD8"/>
    <w:rsid w:val="00A505E2"/>
    <w:rsid w:val="00A81F5A"/>
    <w:rsid w:val="00A951FD"/>
    <w:rsid w:val="00AA0933"/>
    <w:rsid w:val="00AA109A"/>
    <w:rsid w:val="00AB7DAE"/>
    <w:rsid w:val="00AD1660"/>
    <w:rsid w:val="00AD4DBD"/>
    <w:rsid w:val="00AF2B0F"/>
    <w:rsid w:val="00AF403A"/>
    <w:rsid w:val="00B02480"/>
    <w:rsid w:val="00B227BA"/>
    <w:rsid w:val="00B32D0C"/>
    <w:rsid w:val="00B511F1"/>
    <w:rsid w:val="00B520A9"/>
    <w:rsid w:val="00B52B8F"/>
    <w:rsid w:val="00B62ADC"/>
    <w:rsid w:val="00B81E64"/>
    <w:rsid w:val="00BA64DE"/>
    <w:rsid w:val="00BA76E2"/>
    <w:rsid w:val="00BD54A8"/>
    <w:rsid w:val="00C07D53"/>
    <w:rsid w:val="00C125C0"/>
    <w:rsid w:val="00C13DB4"/>
    <w:rsid w:val="00C161D5"/>
    <w:rsid w:val="00C32ED0"/>
    <w:rsid w:val="00C52697"/>
    <w:rsid w:val="00C573B8"/>
    <w:rsid w:val="00C5794F"/>
    <w:rsid w:val="00C654A9"/>
    <w:rsid w:val="00C75F0C"/>
    <w:rsid w:val="00C84221"/>
    <w:rsid w:val="00CC6337"/>
    <w:rsid w:val="00CD0E73"/>
    <w:rsid w:val="00CF60A9"/>
    <w:rsid w:val="00CF60B5"/>
    <w:rsid w:val="00D07E1F"/>
    <w:rsid w:val="00D26DFA"/>
    <w:rsid w:val="00D4343D"/>
    <w:rsid w:val="00D5531A"/>
    <w:rsid w:val="00D56049"/>
    <w:rsid w:val="00D759A6"/>
    <w:rsid w:val="00D7703D"/>
    <w:rsid w:val="00D82403"/>
    <w:rsid w:val="00D91622"/>
    <w:rsid w:val="00D93913"/>
    <w:rsid w:val="00D95A22"/>
    <w:rsid w:val="00D97644"/>
    <w:rsid w:val="00DB310A"/>
    <w:rsid w:val="00DC736D"/>
    <w:rsid w:val="00DD44E3"/>
    <w:rsid w:val="00DE037B"/>
    <w:rsid w:val="00DE4EE0"/>
    <w:rsid w:val="00E04A3C"/>
    <w:rsid w:val="00E10C6F"/>
    <w:rsid w:val="00E178CF"/>
    <w:rsid w:val="00E17EB9"/>
    <w:rsid w:val="00E24703"/>
    <w:rsid w:val="00E31758"/>
    <w:rsid w:val="00E34657"/>
    <w:rsid w:val="00E408C9"/>
    <w:rsid w:val="00E43D9B"/>
    <w:rsid w:val="00E67E37"/>
    <w:rsid w:val="00E723E0"/>
    <w:rsid w:val="00E75E53"/>
    <w:rsid w:val="00E75EFB"/>
    <w:rsid w:val="00E94E5D"/>
    <w:rsid w:val="00EB5BA7"/>
    <w:rsid w:val="00EC36AC"/>
    <w:rsid w:val="00EF135B"/>
    <w:rsid w:val="00EF13D0"/>
    <w:rsid w:val="00F006B0"/>
    <w:rsid w:val="00F23756"/>
    <w:rsid w:val="00F34FDC"/>
    <w:rsid w:val="00F541DC"/>
    <w:rsid w:val="00F84820"/>
    <w:rsid w:val="00F84DD8"/>
    <w:rsid w:val="00F94145"/>
    <w:rsid w:val="00FC6B34"/>
    <w:rsid w:val="00FE3372"/>
    <w:rsid w:val="00FF4330"/>
    <w:rsid w:val="00FF73D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F507A"/>
  <w15:docId w15:val="{EA7DDB59-E8A8-4446-98F5-65860958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56C4"/>
    <w:pPr>
      <w:spacing w:line="240" w:lineRule="auto"/>
      <w:jc w:val="both"/>
    </w:pPr>
    <w:rPr>
      <w:rFonts w:ascii="Times New Roman" w:hAnsi="Times New Roman" w:cs="Times New Roman"/>
      <w:sz w:val="24"/>
      <w:szCs w:val="24"/>
    </w:rPr>
  </w:style>
  <w:style w:type="paragraph" w:styleId="Heading2">
    <w:name w:val="heading 2"/>
    <w:basedOn w:val="Normal"/>
    <w:next w:val="Normal"/>
    <w:link w:val="Heading2Char"/>
    <w:autoRedefine/>
    <w:uiPriority w:val="9"/>
    <w:unhideWhenUsed/>
    <w:qFormat/>
    <w:rsid w:val="00C75F0C"/>
    <w:pPr>
      <w:keepNext/>
      <w:keepLines/>
      <w:spacing w:after="0"/>
      <w:jc w:val="center"/>
      <w:outlineLvl w:val="1"/>
    </w:pPr>
    <w:rPr>
      <w:rFonts w:asciiTheme="majorHAnsi" w:eastAsiaTheme="majorEastAsia" w:hAnsiTheme="majorHAnsi" w:cstheme="majorBidi"/>
      <w:bCs/>
      <w:smallCaps/>
      <w:color w:val="FFFFFF" w:themeColor="background1"/>
      <w:sz w:val="28"/>
      <w:szCs w:val="26"/>
    </w:rPr>
  </w:style>
  <w:style w:type="paragraph" w:styleId="Heading3">
    <w:name w:val="heading 3"/>
    <w:basedOn w:val="Normal"/>
    <w:next w:val="Normal"/>
    <w:link w:val="Heading3Char"/>
    <w:uiPriority w:val="9"/>
    <w:unhideWhenUsed/>
    <w:qFormat/>
    <w:rsid w:val="00B32D0C"/>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90E3A"/>
    <w:pPr>
      <w:spacing w:after="240"/>
      <w:contextualSpacing/>
      <w:jc w:val="center"/>
    </w:pPr>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character" w:customStyle="1" w:styleId="TitleChar">
    <w:name w:val="Title Char"/>
    <w:basedOn w:val="DefaultParagraphFont"/>
    <w:link w:val="Title"/>
    <w:uiPriority w:val="10"/>
    <w:rsid w:val="00490E3A"/>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paragraph" w:styleId="Subtitle">
    <w:name w:val="Subtitle"/>
    <w:basedOn w:val="Normal"/>
    <w:next w:val="Normal"/>
    <w:link w:val="SubtitleChar"/>
    <w:autoRedefine/>
    <w:uiPriority w:val="11"/>
    <w:qFormat/>
    <w:rsid w:val="009C0A3C"/>
    <w:pPr>
      <w:numPr>
        <w:ilvl w:val="1"/>
      </w:numPr>
      <w:spacing w:before="240" w:after="360"/>
      <w:jc w:val="center"/>
    </w:pPr>
    <w:rPr>
      <w:rFonts w:asciiTheme="majorHAnsi" w:eastAsiaTheme="majorEastAsia" w:hAnsiTheme="majorHAnsi" w:cstheme="majorBidi"/>
      <w:iCs/>
      <w:color w:val="000000" w:themeColor="text1"/>
      <w:spacing w:val="15"/>
      <w14:textFill>
        <w14:solidFill>
          <w14:schemeClr w14:val="tx1">
            <w14:lumMod w14:val="85000"/>
            <w14:lumOff w14:val="15000"/>
            <w14:lumMod w14:val="75000"/>
            <w14:lumOff w14:val="25000"/>
          </w14:schemeClr>
        </w14:solidFill>
      </w14:textFill>
    </w:rPr>
  </w:style>
  <w:style w:type="character" w:customStyle="1" w:styleId="SubtitleChar">
    <w:name w:val="Subtitle Char"/>
    <w:basedOn w:val="DefaultParagraphFont"/>
    <w:link w:val="Subtitle"/>
    <w:uiPriority w:val="11"/>
    <w:rsid w:val="009C0A3C"/>
    <w:rPr>
      <w:rFonts w:asciiTheme="majorHAnsi" w:eastAsiaTheme="majorEastAsia" w:hAnsiTheme="majorHAnsi" w:cstheme="majorBidi"/>
      <w:iCs/>
      <w:color w:val="000000" w:themeColor="text1"/>
      <w:spacing w:val="15"/>
      <w:sz w:val="24"/>
      <w:szCs w:val="24"/>
      <w14:textFill>
        <w14:solidFill>
          <w14:schemeClr w14:val="tx1">
            <w14:lumMod w14:val="85000"/>
            <w14:lumOff w14:val="15000"/>
            <w14:lumMod w14:val="75000"/>
            <w14:lumOff w14:val="25000"/>
          </w14:schemeClr>
        </w14:solidFill>
      </w14:textFill>
    </w:rPr>
  </w:style>
  <w:style w:type="paragraph" w:customStyle="1" w:styleId="Question">
    <w:name w:val="Question"/>
    <w:basedOn w:val="Normal"/>
    <w:link w:val="QuestionChar"/>
    <w:qFormat/>
    <w:rsid w:val="009C0A3C"/>
    <w:rPr>
      <w:b/>
      <w:color w:val="404040" w:themeColor="text1" w:themeTint="BF"/>
      <w:u w:val="single"/>
    </w:rPr>
  </w:style>
  <w:style w:type="paragraph" w:styleId="ListParagraph">
    <w:name w:val="List Paragraph"/>
    <w:basedOn w:val="Normal"/>
    <w:uiPriority w:val="34"/>
    <w:qFormat/>
    <w:rsid w:val="00784F8B"/>
    <w:pPr>
      <w:numPr>
        <w:numId w:val="7"/>
      </w:numPr>
      <w:spacing w:after="240"/>
    </w:pPr>
  </w:style>
  <w:style w:type="character" w:customStyle="1" w:styleId="QuestionChar">
    <w:name w:val="Question Char"/>
    <w:basedOn w:val="DefaultParagraphFont"/>
    <w:link w:val="Question"/>
    <w:rsid w:val="009C0A3C"/>
    <w:rPr>
      <w:rFonts w:ascii="Times New Roman" w:hAnsi="Times New Roman" w:cs="Times New Roman"/>
      <w:b/>
      <w:color w:val="404040" w:themeColor="text1" w:themeTint="BF"/>
      <w:sz w:val="24"/>
      <w:szCs w:val="24"/>
      <w:u w:val="single"/>
    </w:rPr>
  </w:style>
  <w:style w:type="paragraph" w:styleId="Caption">
    <w:name w:val="caption"/>
    <w:basedOn w:val="Normal"/>
    <w:next w:val="Normal"/>
    <w:uiPriority w:val="35"/>
    <w:unhideWhenUsed/>
    <w:qFormat/>
    <w:rsid w:val="00E75E53"/>
    <w:pPr>
      <w:jc w:val="center"/>
    </w:pPr>
    <w:rPr>
      <w:b/>
      <w:bCs/>
      <w:color w:val="000000" w:themeColor="text1"/>
      <w:sz w:val="22"/>
      <w:szCs w:val="22"/>
    </w:rPr>
  </w:style>
  <w:style w:type="paragraph" w:styleId="NormalWeb">
    <w:name w:val="Normal (Web)"/>
    <w:basedOn w:val="Normal"/>
    <w:uiPriority w:val="99"/>
    <w:semiHidden/>
    <w:unhideWhenUsed/>
    <w:rsid w:val="002603D9"/>
    <w:pPr>
      <w:spacing w:before="100" w:beforeAutospacing="1" w:after="100" w:afterAutospacing="1"/>
    </w:pPr>
  </w:style>
  <w:style w:type="paragraph" w:styleId="BalloonText">
    <w:name w:val="Balloon Text"/>
    <w:basedOn w:val="Normal"/>
    <w:link w:val="BalloonTextChar"/>
    <w:uiPriority w:val="99"/>
    <w:semiHidden/>
    <w:unhideWhenUsed/>
    <w:rsid w:val="00D9391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13"/>
    <w:rPr>
      <w:rFonts w:ascii="Tahoma" w:hAnsi="Tahoma" w:cs="Tahoma"/>
      <w:sz w:val="16"/>
      <w:szCs w:val="16"/>
    </w:rPr>
  </w:style>
  <w:style w:type="paragraph" w:customStyle="1" w:styleId="Schema">
    <w:name w:val="Schema"/>
    <w:basedOn w:val="Normal"/>
    <w:link w:val="SchemaChar"/>
    <w:qFormat/>
    <w:rsid w:val="00C07D53"/>
    <w:rPr>
      <w:rFonts w:ascii="Arial" w:hAnsi="Arial" w:cs="Arial"/>
      <w:sz w:val="20"/>
      <w:szCs w:val="20"/>
    </w:rPr>
  </w:style>
  <w:style w:type="character" w:customStyle="1" w:styleId="SchemaChar">
    <w:name w:val="Schema Char"/>
    <w:basedOn w:val="DefaultParagraphFont"/>
    <w:link w:val="Schema"/>
    <w:rsid w:val="00C07D53"/>
    <w:rPr>
      <w:rFonts w:ascii="Arial" w:hAnsi="Arial" w:cs="Arial"/>
      <w:sz w:val="20"/>
      <w:szCs w:val="20"/>
    </w:rPr>
  </w:style>
  <w:style w:type="table" w:styleId="TableGrid">
    <w:name w:val="Table Grid"/>
    <w:basedOn w:val="TableNormal"/>
    <w:uiPriority w:val="59"/>
    <w:rsid w:val="00DE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B8F"/>
    <w:pPr>
      <w:tabs>
        <w:tab w:val="center" w:pos="4513"/>
        <w:tab w:val="right" w:pos="9026"/>
      </w:tabs>
      <w:spacing w:after="0"/>
    </w:pPr>
  </w:style>
  <w:style w:type="character" w:customStyle="1" w:styleId="HeaderChar">
    <w:name w:val="Header Char"/>
    <w:basedOn w:val="DefaultParagraphFont"/>
    <w:link w:val="Header"/>
    <w:uiPriority w:val="99"/>
    <w:rsid w:val="00B52B8F"/>
    <w:rPr>
      <w:rFonts w:ascii="Times New Roman" w:hAnsi="Times New Roman" w:cs="Times New Roman"/>
      <w:sz w:val="24"/>
      <w:szCs w:val="24"/>
    </w:rPr>
  </w:style>
  <w:style w:type="paragraph" w:styleId="Footer">
    <w:name w:val="footer"/>
    <w:basedOn w:val="Normal"/>
    <w:link w:val="FooterChar"/>
    <w:uiPriority w:val="99"/>
    <w:unhideWhenUsed/>
    <w:rsid w:val="00B52B8F"/>
    <w:pPr>
      <w:tabs>
        <w:tab w:val="center" w:pos="4513"/>
        <w:tab w:val="right" w:pos="9026"/>
      </w:tabs>
      <w:spacing w:after="0"/>
    </w:pPr>
  </w:style>
  <w:style w:type="character" w:customStyle="1" w:styleId="FooterChar">
    <w:name w:val="Footer Char"/>
    <w:basedOn w:val="DefaultParagraphFont"/>
    <w:link w:val="Footer"/>
    <w:uiPriority w:val="99"/>
    <w:rsid w:val="00B52B8F"/>
    <w:rPr>
      <w:rFonts w:ascii="Times New Roman" w:hAnsi="Times New Roman" w:cs="Times New Roman"/>
      <w:sz w:val="24"/>
      <w:szCs w:val="24"/>
    </w:rPr>
  </w:style>
  <w:style w:type="paragraph" w:customStyle="1" w:styleId="Practicalheaders">
    <w:name w:val="Practical headers"/>
    <w:basedOn w:val="Header"/>
    <w:link w:val="PracticalheadersChar"/>
    <w:qFormat/>
    <w:rsid w:val="00B52B8F"/>
    <w:rPr>
      <w:rFonts w:asciiTheme="minorHAnsi" w:hAnsiTheme="minorHAnsi" w:cstheme="minorHAnsi"/>
    </w:rPr>
  </w:style>
  <w:style w:type="paragraph" w:customStyle="1" w:styleId="ModelAnswertitle">
    <w:name w:val="Model Answer title"/>
    <w:basedOn w:val="Title"/>
    <w:link w:val="ModelAnswertitleChar"/>
    <w:qFormat/>
    <w:rsid w:val="004156C4"/>
    <w:pPr>
      <w:pBdr>
        <w:top w:val="single" w:sz="4" w:space="1" w:color="auto"/>
        <w:left w:val="single" w:sz="4" w:space="4" w:color="auto"/>
        <w:bottom w:val="single" w:sz="4" w:space="1" w:color="auto"/>
        <w:right w:val="single" w:sz="4" w:space="4" w:color="auto"/>
      </w:pBdr>
      <w:shd w:val="clear" w:color="auto" w:fill="C6D9F1" w:themeFill="text2" w:themeFillTint="33"/>
      <w:spacing w:before="600" w:after="600"/>
    </w:pPr>
  </w:style>
  <w:style w:type="character" w:customStyle="1" w:styleId="PracticalheadersChar">
    <w:name w:val="Practical headers Char"/>
    <w:basedOn w:val="HeaderChar"/>
    <w:link w:val="Practicalheaders"/>
    <w:rsid w:val="00B52B8F"/>
    <w:rPr>
      <w:rFonts w:ascii="Times New Roman" w:hAnsi="Times New Roman" w:cstheme="minorHAnsi"/>
      <w:sz w:val="24"/>
      <w:szCs w:val="24"/>
    </w:rPr>
  </w:style>
  <w:style w:type="character" w:customStyle="1" w:styleId="Heading2Char">
    <w:name w:val="Heading 2 Char"/>
    <w:basedOn w:val="DefaultParagraphFont"/>
    <w:link w:val="Heading2"/>
    <w:uiPriority w:val="9"/>
    <w:rsid w:val="00C75F0C"/>
    <w:rPr>
      <w:rFonts w:asciiTheme="majorHAnsi" w:eastAsiaTheme="majorEastAsia" w:hAnsiTheme="majorHAnsi" w:cstheme="majorBidi"/>
      <w:bCs/>
      <w:smallCaps/>
      <w:color w:val="FFFFFF" w:themeColor="background1"/>
      <w:sz w:val="28"/>
      <w:szCs w:val="26"/>
    </w:rPr>
  </w:style>
  <w:style w:type="character" w:customStyle="1" w:styleId="ModelAnswertitleChar">
    <w:name w:val="Model Answer title Char"/>
    <w:basedOn w:val="TitleChar"/>
    <w:link w:val="ModelAnswertitle"/>
    <w:rsid w:val="004156C4"/>
    <w:rPr>
      <w:rFonts w:asciiTheme="majorHAnsi" w:eastAsiaTheme="majorEastAsia" w:hAnsiTheme="majorHAnsi" w:cstheme="majorBidi"/>
      <w:b/>
      <w:caps/>
      <w:color w:val="262626" w:themeColor="text1" w:themeTint="D9"/>
      <w:spacing w:val="5"/>
      <w:kern w:val="28"/>
      <w:sz w:val="52"/>
      <w:szCs w:val="52"/>
      <w:shd w:val="clear" w:color="auto" w:fill="C6D9F1" w:themeFill="text2" w:themeFillTint="33"/>
      <w14:textOutline w14:w="12700" w14:cap="flat" w14:cmpd="sng" w14:algn="ctr">
        <w14:noFill/>
        <w14:prstDash w14:val="solid"/>
        <w14:round/>
      </w14:textOutline>
    </w:rPr>
  </w:style>
  <w:style w:type="paragraph" w:customStyle="1" w:styleId="CodeFormat">
    <w:name w:val="Code Format"/>
    <w:link w:val="CodeFormatChar"/>
    <w:autoRedefine/>
    <w:qFormat/>
    <w:rsid w:val="0008250C"/>
    <w:pPr>
      <w:pBdr>
        <w:top w:val="single" w:sz="6" w:space="4" w:color="595959" w:themeColor="text1" w:themeTint="A6" w:shadow="1"/>
        <w:left w:val="single" w:sz="6" w:space="4" w:color="595959" w:themeColor="text1" w:themeTint="A6" w:shadow="1"/>
        <w:bottom w:val="single" w:sz="6" w:space="4" w:color="595959" w:themeColor="text1" w:themeTint="A6" w:shadow="1"/>
        <w:right w:val="single" w:sz="6" w:space="4" w:color="595959" w:themeColor="text1" w:themeTint="A6" w:shadow="1"/>
      </w:pBdr>
      <w:spacing w:after="0" w:line="240" w:lineRule="auto"/>
      <w:ind w:left="567"/>
    </w:pPr>
    <w:rPr>
      <w:rFonts w:ascii="Courier New" w:hAnsi="Courier New" w:cs="Courier New"/>
      <w:color w:val="262626" w:themeColor="text1" w:themeTint="D9"/>
      <w:sz w:val="24"/>
      <w:szCs w:val="24"/>
      <w:shd w:val="clear" w:color="auto" w:fill="FFFFFF"/>
    </w:rPr>
  </w:style>
  <w:style w:type="character" w:customStyle="1" w:styleId="CodeFormatChar">
    <w:name w:val="Code Format Char"/>
    <w:basedOn w:val="DefaultParagraphFont"/>
    <w:link w:val="CodeFormat"/>
    <w:rsid w:val="0008250C"/>
    <w:rPr>
      <w:rFonts w:ascii="Courier New" w:hAnsi="Courier New" w:cs="Courier New"/>
      <w:color w:val="262626" w:themeColor="text1" w:themeTint="D9"/>
      <w:sz w:val="24"/>
      <w:szCs w:val="24"/>
    </w:rPr>
  </w:style>
  <w:style w:type="character" w:customStyle="1" w:styleId="Heading3Char">
    <w:name w:val="Heading 3 Char"/>
    <w:basedOn w:val="DefaultParagraphFont"/>
    <w:link w:val="Heading3"/>
    <w:uiPriority w:val="9"/>
    <w:rsid w:val="00B32D0C"/>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70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8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4820"/>
    <w:rPr>
      <w:color w:val="0000FF"/>
      <w:u w:val="single"/>
    </w:rPr>
  </w:style>
  <w:style w:type="paragraph" w:customStyle="1" w:styleId="numberedlist">
    <w:name w:val="numbered list"/>
    <w:basedOn w:val="ListParagraph"/>
    <w:link w:val="numberedlistChar"/>
    <w:qFormat/>
    <w:rsid w:val="00E178CF"/>
    <w:pPr>
      <w:numPr>
        <w:numId w:val="36"/>
      </w:numPr>
      <w:spacing w:before="120" w:line="288" w:lineRule="auto"/>
      <w:jc w:val="left"/>
      <w:outlineLvl w:val="0"/>
    </w:pPr>
    <w:rPr>
      <w:rFonts w:ascii="Calibri" w:eastAsiaTheme="minorHAnsi" w:hAnsi="Calibri" w:cstheme="minorBidi"/>
      <w:color w:val="17365D" w:themeColor="text2" w:themeShade="BF"/>
      <w:szCs w:val="22"/>
      <w:lang w:eastAsia="ko-KR"/>
    </w:rPr>
  </w:style>
  <w:style w:type="character" w:customStyle="1" w:styleId="numberedlistChar">
    <w:name w:val="numbered list Char"/>
    <w:basedOn w:val="DefaultParagraphFont"/>
    <w:link w:val="numberedlist"/>
    <w:rsid w:val="00E178CF"/>
    <w:rPr>
      <w:rFonts w:ascii="Calibri" w:eastAsiaTheme="minorHAnsi" w:hAnsi="Calibri"/>
      <w:color w:val="17365D" w:themeColor="text2" w:themeShade="BF"/>
      <w:sz w:val="24"/>
      <w:lang w:eastAsia="ko-KR"/>
    </w:rPr>
  </w:style>
  <w:style w:type="character" w:styleId="PlaceholderText">
    <w:name w:val="Placeholder Text"/>
    <w:basedOn w:val="DefaultParagraphFont"/>
    <w:uiPriority w:val="99"/>
    <w:semiHidden/>
    <w:rsid w:val="000521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89790">
      <w:bodyDiv w:val="1"/>
      <w:marLeft w:val="0"/>
      <w:marRight w:val="0"/>
      <w:marTop w:val="0"/>
      <w:marBottom w:val="0"/>
      <w:divBdr>
        <w:top w:val="none" w:sz="0" w:space="0" w:color="auto"/>
        <w:left w:val="none" w:sz="0" w:space="0" w:color="auto"/>
        <w:bottom w:val="none" w:sz="0" w:space="0" w:color="auto"/>
        <w:right w:val="none" w:sz="0" w:space="0" w:color="auto"/>
      </w:divBdr>
    </w:div>
    <w:div w:id="355741180">
      <w:bodyDiv w:val="1"/>
      <w:marLeft w:val="0"/>
      <w:marRight w:val="0"/>
      <w:marTop w:val="0"/>
      <w:marBottom w:val="0"/>
      <w:divBdr>
        <w:top w:val="none" w:sz="0" w:space="0" w:color="auto"/>
        <w:left w:val="none" w:sz="0" w:space="0" w:color="auto"/>
        <w:bottom w:val="none" w:sz="0" w:space="0" w:color="auto"/>
        <w:right w:val="none" w:sz="0" w:space="0" w:color="auto"/>
      </w:divBdr>
    </w:div>
    <w:div w:id="398747703">
      <w:bodyDiv w:val="1"/>
      <w:marLeft w:val="0"/>
      <w:marRight w:val="0"/>
      <w:marTop w:val="0"/>
      <w:marBottom w:val="0"/>
      <w:divBdr>
        <w:top w:val="none" w:sz="0" w:space="0" w:color="auto"/>
        <w:left w:val="none" w:sz="0" w:space="0" w:color="auto"/>
        <w:bottom w:val="none" w:sz="0" w:space="0" w:color="auto"/>
        <w:right w:val="none" w:sz="0" w:space="0" w:color="auto"/>
      </w:divBdr>
      <w:divsChild>
        <w:div w:id="1479959930">
          <w:marLeft w:val="547"/>
          <w:marRight w:val="0"/>
          <w:marTop w:val="134"/>
          <w:marBottom w:val="0"/>
          <w:divBdr>
            <w:top w:val="none" w:sz="0" w:space="0" w:color="auto"/>
            <w:left w:val="none" w:sz="0" w:space="0" w:color="auto"/>
            <w:bottom w:val="none" w:sz="0" w:space="0" w:color="auto"/>
            <w:right w:val="none" w:sz="0" w:space="0" w:color="auto"/>
          </w:divBdr>
        </w:div>
        <w:div w:id="810252851">
          <w:marLeft w:val="547"/>
          <w:marRight w:val="0"/>
          <w:marTop w:val="134"/>
          <w:marBottom w:val="0"/>
          <w:divBdr>
            <w:top w:val="none" w:sz="0" w:space="0" w:color="auto"/>
            <w:left w:val="none" w:sz="0" w:space="0" w:color="auto"/>
            <w:bottom w:val="none" w:sz="0" w:space="0" w:color="auto"/>
            <w:right w:val="none" w:sz="0" w:space="0" w:color="auto"/>
          </w:divBdr>
        </w:div>
      </w:divsChild>
    </w:div>
    <w:div w:id="867446640">
      <w:bodyDiv w:val="1"/>
      <w:marLeft w:val="0"/>
      <w:marRight w:val="0"/>
      <w:marTop w:val="0"/>
      <w:marBottom w:val="0"/>
      <w:divBdr>
        <w:top w:val="none" w:sz="0" w:space="0" w:color="auto"/>
        <w:left w:val="none" w:sz="0" w:space="0" w:color="auto"/>
        <w:bottom w:val="none" w:sz="0" w:space="0" w:color="auto"/>
        <w:right w:val="none" w:sz="0" w:space="0" w:color="auto"/>
      </w:divBdr>
      <w:divsChild>
        <w:div w:id="1080520618">
          <w:marLeft w:val="547"/>
          <w:marRight w:val="0"/>
          <w:marTop w:val="134"/>
          <w:marBottom w:val="0"/>
          <w:divBdr>
            <w:top w:val="none" w:sz="0" w:space="0" w:color="auto"/>
            <w:left w:val="none" w:sz="0" w:space="0" w:color="auto"/>
            <w:bottom w:val="none" w:sz="0" w:space="0" w:color="auto"/>
            <w:right w:val="none" w:sz="0" w:space="0" w:color="auto"/>
          </w:divBdr>
        </w:div>
        <w:div w:id="308824260">
          <w:marLeft w:val="547"/>
          <w:marRight w:val="0"/>
          <w:marTop w:val="134"/>
          <w:marBottom w:val="0"/>
          <w:divBdr>
            <w:top w:val="none" w:sz="0" w:space="0" w:color="auto"/>
            <w:left w:val="none" w:sz="0" w:space="0" w:color="auto"/>
            <w:bottom w:val="none" w:sz="0" w:space="0" w:color="auto"/>
            <w:right w:val="none" w:sz="0" w:space="0" w:color="auto"/>
          </w:divBdr>
        </w:div>
        <w:div w:id="1695380656">
          <w:marLeft w:val="547"/>
          <w:marRight w:val="0"/>
          <w:marTop w:val="134"/>
          <w:marBottom w:val="0"/>
          <w:divBdr>
            <w:top w:val="none" w:sz="0" w:space="0" w:color="auto"/>
            <w:left w:val="none" w:sz="0" w:space="0" w:color="auto"/>
            <w:bottom w:val="none" w:sz="0" w:space="0" w:color="auto"/>
            <w:right w:val="none" w:sz="0" w:space="0" w:color="auto"/>
          </w:divBdr>
        </w:div>
        <w:div w:id="1359968059">
          <w:marLeft w:val="547"/>
          <w:marRight w:val="0"/>
          <w:marTop w:val="134"/>
          <w:marBottom w:val="0"/>
          <w:divBdr>
            <w:top w:val="none" w:sz="0" w:space="0" w:color="auto"/>
            <w:left w:val="none" w:sz="0" w:space="0" w:color="auto"/>
            <w:bottom w:val="none" w:sz="0" w:space="0" w:color="auto"/>
            <w:right w:val="none" w:sz="0" w:space="0" w:color="auto"/>
          </w:divBdr>
        </w:div>
      </w:divsChild>
    </w:div>
    <w:div w:id="1347176420">
      <w:bodyDiv w:val="1"/>
      <w:marLeft w:val="0"/>
      <w:marRight w:val="0"/>
      <w:marTop w:val="0"/>
      <w:marBottom w:val="0"/>
      <w:divBdr>
        <w:top w:val="none" w:sz="0" w:space="0" w:color="auto"/>
        <w:left w:val="none" w:sz="0" w:space="0" w:color="auto"/>
        <w:bottom w:val="none" w:sz="0" w:space="0" w:color="auto"/>
        <w:right w:val="none" w:sz="0" w:space="0" w:color="auto"/>
      </w:divBdr>
    </w:div>
    <w:div w:id="174387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lot\AppData\Roaming\Microsoft\Templates\UoY\TPOP%20PRAC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12700">
          <a:solidFill>
            <a:schemeClr val="accent1">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71563-FCCD-455C-B13E-547D9341F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TPOP PRACTICAL.dotx</Template>
  <TotalTime>55</TotalTime>
  <Pages>3</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 Blot</dc:creator>
  <cp:lastModifiedBy>Lilian Blot</cp:lastModifiedBy>
  <cp:revision>15</cp:revision>
  <cp:lastPrinted>2019-10-04T13:18:00Z</cp:lastPrinted>
  <dcterms:created xsi:type="dcterms:W3CDTF">2019-10-04T09:37:00Z</dcterms:created>
  <dcterms:modified xsi:type="dcterms:W3CDTF">2019-10-08T13:19:00Z</dcterms:modified>
</cp:coreProperties>
</file>